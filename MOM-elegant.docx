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979E1" w:rsidRDefault="00FB24A3" w:rsidP="00A979E1">
      <w:pPr>
        <w:pStyle w:val="Title"/>
      </w:pPr>
      <w:sdt>
        <w:sdtPr>
          <w:alias w:val="Enter meeting title:"/>
          <w:tag w:val="Enter meeting title:"/>
          <w:id w:val="745540532"/>
          <w:placeholder>
            <w:docPart w:val="B3F464D8DE6D47249C8183508E032508"/>
          </w:placeholder>
          <w:temporary/>
          <w:showingPlcHdr/>
        </w:sdtPr>
        <w:sdtEndPr/>
        <w:sdtContent>
          <w:r w:rsidR="00A979E1">
            <w:t>Meeting Title</w:t>
          </w:r>
        </w:sdtContent>
      </w:sdt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C8DEA8D8101245E886AC31CA740C52FF"/>
          </w:placeholder>
          <w:temporary/>
          <w:showingPlcHdr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6CC9BCF31E4648E996829DAACA3131D9"/>
          </w:placeholder>
          <w:temporary/>
          <w:showingPlcHdr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:rsidR="00A979E1" w:rsidRDefault="00FB24A3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F4FB3562FCA64FFCBB0AD6C19AB0E0F2"/>
          </w:placeholder>
          <w:temporary/>
          <w:showingPlcHdr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date:"/>
          <w:tag w:val="Enter date:"/>
          <w:id w:val="-932354384"/>
          <w:placeholder>
            <w:docPart w:val="4FEA62E89B454C778E6D4EF1B119E54A"/>
          </w:placeholder>
          <w:temporary/>
          <w:showingPlcHdr/>
        </w:sdtPr>
        <w:sdtEndPr>
          <w:rPr>
            <w:rStyle w:val="SubtleEmphasis"/>
          </w:rPr>
        </w:sdtEndPr>
        <w:sdtContent>
          <w:r w:rsidR="00A979E1" w:rsidRPr="003665F5">
            <w:rPr>
              <w:rStyle w:val="SubtleEmphasis"/>
            </w:rPr>
            <w:t>Date</w:t>
          </w:r>
        </w:sdtContent>
      </w:sdt>
      <w:r w:rsidR="00A979E1" w:rsidRPr="003665F5">
        <w:rPr>
          <w:rStyle w:val="SubtleEmphasis"/>
        </w:rPr>
        <w:t xml:space="preserve"> | </w:t>
      </w:r>
      <w:sdt>
        <w:sdtPr>
          <w:rPr>
            <w:rStyle w:val="SubtleEmphasis"/>
          </w:rPr>
          <w:alias w:val="Enter time:"/>
          <w:tag w:val="Enter time:"/>
          <w:id w:val="1573844241"/>
          <w:placeholder>
            <w:docPart w:val="2764A807816649A5A49D7F1A25515596"/>
          </w:placeholder>
          <w:temporary/>
          <w:showingPlcHdr/>
        </w:sdtPr>
        <w:sdtEndPr>
          <w:rPr>
            <w:rStyle w:val="SubtleEmphasis"/>
          </w:rPr>
        </w:sdtEndPr>
        <w:sdtContent>
          <w:r w:rsidR="00A979E1" w:rsidRPr="003665F5">
            <w:rPr>
              <w:rStyle w:val="SubtleEmphasis"/>
            </w:rPr>
            <w:t>Time</w:t>
          </w:r>
        </w:sdtContent>
      </w:sdt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49E57BBA7EF1476EA7A1703B5D6CB205"/>
          </w:placeholder>
          <w:temporary/>
          <w:showingPlcHdr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F57340520ECB4AB49493608F14A5A901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B24A3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57F0F0EEEAC247B6B83CD4BBA5C018A0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sdt>
                <w:sdtPr>
                  <w:alias w:val="Enter name:"/>
                  <w:tag w:val="Enter name:"/>
                  <w:id w:val="882985375"/>
                  <w:placeholder>
                    <w:docPart w:val="A380FE27B47B48A496C283623A6F7C35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A979E1" w:rsidRDefault="00A979E1" w:rsidP="00D578F4">
                      <w:pPr>
                        <w:spacing w:after="0"/>
                      </w:pPr>
                      <w:r>
                        <w:t>Name</w:t>
                      </w:r>
                    </w:p>
                  </w:tc>
                </w:sdtContent>
              </w:sdt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B24A3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56F89A963D354F3B8A8EF5B3CC3D98FF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sdt>
                <w:sdtPr>
                  <w:alias w:val="Enter purpose:"/>
                  <w:tag w:val="Enter purpose:"/>
                  <w:id w:val="-1539655202"/>
                  <w:placeholder>
                    <w:docPart w:val="717E28CD81114F20BF7A85C25F4B2C20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A979E1" w:rsidRDefault="00A979E1" w:rsidP="00D578F4">
                      <w:pPr>
                        <w:spacing w:after="0"/>
                      </w:pPr>
                      <w:r>
                        <w:t>Purpose</w:t>
                      </w:r>
                    </w:p>
                  </w:tc>
                </w:sdtContent>
              </w:sdt>
            </w:tr>
            <w:tr w:rsidR="00A979E1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0FBD07155D8C4CF88C334001A3EAB2D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sdt>
                <w:sdtPr>
                  <w:alias w:val="Enter name:"/>
                  <w:tag w:val="Enter name:"/>
                  <w:id w:val="-582762193"/>
                  <w:placeholder>
                    <w:docPart w:val="A380FE27B47B48A496C283623A6F7C35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A979E1" w:rsidRDefault="0093449B" w:rsidP="00D578F4">
                      <w:pPr>
                        <w:spacing w:after="0"/>
                      </w:pPr>
                      <w:r>
                        <w:t>Name</w:t>
                      </w:r>
                    </w:p>
                  </w:tc>
                </w:sdtContent>
              </w:sdt>
            </w:tr>
            <w:tr w:rsidR="00A979E1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D3F61D6988914524851D5460700334F7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sdt>
                <w:sdtPr>
                  <w:alias w:val="Enter name:"/>
                  <w:tag w:val="Enter name:"/>
                  <w:id w:val="-2138095640"/>
                  <w:placeholder>
                    <w:docPart w:val="A380FE27B47B48A496C283623A6F7C35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A979E1" w:rsidRDefault="0093449B" w:rsidP="00D578F4">
                      <w:pPr>
                        <w:spacing w:after="0"/>
                      </w:pPr>
                      <w:r>
                        <w:t>Name</w:t>
                      </w:r>
                    </w:p>
                  </w:tc>
                </w:sdtContent>
              </w:sdt>
            </w:tr>
            <w:tr w:rsidR="00A979E1" w:rsidTr="00D578F4">
              <w:sdt>
                <w:sdtPr>
                  <w:alias w:val="Timekeeper:"/>
                  <w:tag w:val="Timekeeper:"/>
                  <w:id w:val="2113625791"/>
                  <w:placeholder>
                    <w:docPart w:val="7BA9696A2E0E40C0BA127E8C527D7C6F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Enter name:"/>
                    <w:tag w:val="Enter name:"/>
                    <w:id w:val="-90628238"/>
                    <w:placeholder>
                      <w:docPart w:val="A380FE27B47B48A496C283623A6F7C35"/>
                    </w:placeholder>
                    <w:temporary/>
                    <w:showingPlcHdr/>
                  </w:sdtPr>
                  <w:sdtEndPr/>
                  <w:sdtContent>
                    <w:p w:rsidR="00A979E1" w:rsidRDefault="0093449B" w:rsidP="00D578F4">
                      <w:pPr>
                        <w:spacing w:after="0"/>
                      </w:pPr>
                      <w:r>
                        <w:t>Name</w:t>
                      </w:r>
                    </w:p>
                  </w:sdtContent>
                </w:sdt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FB24A3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C3DA9BB9BA7540E1A95D8FEA00AC2FB1"/>
                </w:placeholder>
                <w:temporary/>
                <w:showingPlcHdr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A979E1" w:rsidRDefault="00FB24A3" w:rsidP="00D578F4">
            <w:pPr>
              <w:spacing w:after="0"/>
            </w:pPr>
            <w:sdt>
              <w:sdtPr>
                <w:alias w:val="Enter attendee 1:"/>
                <w:tag w:val="Enter attendee 1:"/>
                <w:id w:val="1493522722"/>
                <w:placeholder>
                  <w:docPart w:val="257871A43615415B94696820ACC5D8CD"/>
                </w:placeholder>
                <w:temporary/>
                <w:showingPlcHdr/>
              </w:sdtPr>
              <w:sdtEndPr/>
              <w:sdtContent>
                <w:r w:rsidR="00A979E1">
                  <w:t>Attendees</w:t>
                </w:r>
              </w:sdtContent>
            </w:sdt>
          </w:p>
        </w:tc>
      </w:tr>
    </w:tbl>
    <w:p w:rsidR="00A979E1" w:rsidRDefault="00FB24A3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A46CA112E205454FAE50C9375971A5DC"/>
          </w:placeholder>
          <w:temporary/>
          <w:showingPlcHdr/>
        </w:sdtPr>
        <w:sdtEndPr/>
        <w:sdtContent>
          <w:r w:rsidR="00A979E1">
            <w:t>Agenda topics</w:t>
          </w:r>
        </w:sdtContent>
      </w:sdt>
    </w:p>
    <w:p w:rsidR="00A979E1" w:rsidRDefault="00FB24A3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4740B5A3C850429AA6507287E832FF61"/>
          </w:placeholder>
          <w:temporary/>
          <w:showingPlcHdr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FA1923EBFE60422D93F1CB71DC769A8E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Time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86D96A7BC712492CA8EC67C40A6B1342"/>
          </w:placeholder>
          <w:temporary/>
          <w:showingPlcHdr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Agenda 1, enter topic:"/>
          <w:tag w:val="Agenda 1, enter topic:"/>
          <w:id w:val="-1834833282"/>
          <w:placeholder>
            <w:docPart w:val="C718F2C5AB414FA989A5CD155723B9FD"/>
          </w:placeholder>
          <w:temporary/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Topic</w:t>
          </w:r>
        </w:sdtContent>
      </w:sdt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C04BA38A50AF491F93BD5EA0157B0455"/>
          </w:placeholder>
          <w:temporary/>
          <w:showingPlcHdr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Agenda 1, enter name:"/>
          <w:tag w:val="Agenda 1, enter name:"/>
          <w:id w:val="1143621387"/>
          <w:placeholder>
            <w:docPart w:val="11C62A14F89E4C0F87A68EFC1978325E"/>
          </w:placeholder>
          <w:temporary/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Name</w:t>
          </w:r>
        </w:sdtContent>
      </w:sdt>
    </w:p>
    <w:p w:rsidR="00A979E1" w:rsidRDefault="00FB24A3" w:rsidP="00A979E1">
      <w:sdt>
        <w:sdtPr>
          <w:alias w:val="Agenda 1, discussion:"/>
          <w:tag w:val="Agenda 1, discussion:"/>
          <w:id w:val="951674875"/>
          <w:placeholder>
            <w:docPart w:val="0F096E81A5474CCD994F735DA5D2CF76"/>
          </w:placeholder>
          <w:temporary/>
          <w:showingPlcHdr/>
        </w:sdtPr>
        <w:sdtEndPr/>
        <w:sdtContent>
          <w:r w:rsidR="00A979E1">
            <w:t>Discussion</w:t>
          </w:r>
        </w:sdtContent>
      </w:sdt>
      <w:r w:rsidR="00A979E1">
        <w:t xml:space="preserve"> </w:t>
      </w:r>
      <w:sdt>
        <w:sdtPr>
          <w:alias w:val="Agenda 1, enter conversation:"/>
          <w:tag w:val="Agenda 1, enter conversation:"/>
          <w:id w:val="983351720"/>
          <w:placeholder>
            <w:docPart w:val="23FCEAEEEE534621A7D00433404F2E2F"/>
          </w:placeholder>
          <w:temporary/>
          <w:showingPlcHdr/>
        </w:sdtPr>
        <w:sdtEndPr/>
        <w:sdtContent>
          <w:r w:rsidR="00A979E1">
            <w:t>Conversation</w:t>
          </w:r>
        </w:sdtContent>
      </w:sdt>
    </w:p>
    <w:p w:rsidR="00A979E1" w:rsidRDefault="00FB24A3" w:rsidP="00A979E1">
      <w:sdt>
        <w:sdtPr>
          <w:alias w:val="Agenda 1, conclusion:"/>
          <w:tag w:val="Agenda 1, conclusion:"/>
          <w:id w:val="1265507262"/>
          <w:placeholder>
            <w:docPart w:val="46274DA7FAF54396A6E5C4E04FA39429"/>
          </w:placeholder>
          <w:temporary/>
          <w:showingPlcHdr/>
        </w:sdtPr>
        <w:sdtEndPr/>
        <w:sdtContent>
          <w:r w:rsidR="00A979E1">
            <w:t>Conclusion</w:t>
          </w:r>
        </w:sdtContent>
      </w:sdt>
      <w:r w:rsidR="00A979E1">
        <w:t xml:space="preserve"> </w:t>
      </w:r>
      <w:sdt>
        <w:sdtPr>
          <w:alias w:val="Agenda 1, enter closing:"/>
          <w:tag w:val="Agenda 1, enter closing:"/>
          <w:id w:val="-1232158815"/>
          <w:placeholder>
            <w:docPart w:val="418BE48331C14D78A28A2308F334F5E3"/>
          </w:placeholder>
          <w:temporary/>
          <w:showingPlcHdr/>
        </w:sdtPr>
        <w:sdtEndPr/>
        <w:sdtContent>
          <w:r w:rsidR="00A979E1"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42"/>
        <w:gridCol w:w="2265"/>
        <w:gridCol w:w="2265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FB24A3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5F793A9D1D1146A48EA0D56CD54550E0"/>
                </w:placeholder>
                <w:temporary/>
                <w:showingPlcHdr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05A31719A4ED47BDA2534698043689CD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16EA6CAEB70C4F72A3E3CBDB51E9EC9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sdt>
          <w:sdtPr>
            <w:alias w:val="Agenda 1, enter topic 1:"/>
            <w:tag w:val="Agenda 1, enter topic 1:"/>
            <w:id w:val="-2051980392"/>
            <w:placeholder>
              <w:docPart w:val="88E845766C484947B56DAFB6B3A4C310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1</w:t>
                </w:r>
              </w:p>
            </w:tc>
          </w:sdtContent>
        </w:sdt>
        <w:sdt>
          <w:sdtPr>
            <w:alias w:val="Agenda 1, enter presenter name 1:"/>
            <w:tag w:val="Agenda 1, enter presenter name 1:"/>
            <w:id w:val="1861236787"/>
            <w:placeholder>
              <w:docPart w:val="99A0D3B36A5B4E8B9D8C96B1BAA9611C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1:"/>
            <w:tag w:val="Agenda 1, enter date and time 1:"/>
            <w:id w:val="-1225757883"/>
            <w:placeholder>
              <w:docPart w:val="F9D290D77C424D94827932DCAC8F4C88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A979E1" w:rsidRPr="00E52810" w:rsidTr="00557792">
        <w:sdt>
          <w:sdtPr>
            <w:alias w:val="Agenda 1, enter topic 2:"/>
            <w:tag w:val="Agenda 1, enter topic 2:"/>
            <w:id w:val="-276792879"/>
            <w:placeholder>
              <w:docPart w:val="621D9DB6F4654EE8BB8924D915BEFC60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2</w:t>
                </w:r>
              </w:p>
            </w:tc>
          </w:sdtContent>
        </w:sdt>
        <w:sdt>
          <w:sdtPr>
            <w:alias w:val="Agenda 1, enter presenter name 2:"/>
            <w:tag w:val="Agenda 1, enter presenter name 2:"/>
            <w:id w:val="-1375918553"/>
            <w:placeholder>
              <w:docPart w:val="C0FAD6B32A2542488F40C28D6ED0992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2:"/>
            <w:tag w:val="Agenda 1, enter date and time 2:"/>
            <w:id w:val="88823963"/>
            <w:placeholder>
              <w:docPart w:val="F0E58251A52F481589D8637FD6EE036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</w:tbl>
    <w:p w:rsidR="00A979E1" w:rsidRDefault="00FB24A3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2215F0C46EC144F59A41789A8C7129A6"/>
          </w:placeholder>
          <w:temporary/>
          <w:showingPlcHdr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A125FCDD2A434B9C85FB9217C2BFF506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Time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677D9BC34E8A40E7885BA36F5D51F0DE"/>
          </w:placeholder>
          <w:temporary/>
          <w:showingPlcHdr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Agenda 2, enter topic:"/>
          <w:tag w:val="Agenda 2, enter topic:"/>
          <w:id w:val="1449969737"/>
          <w:placeholder>
            <w:docPart w:val="D887D40A593245E39A8EB310871FE1DF"/>
          </w:placeholder>
          <w:temporary/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Topic</w:t>
          </w:r>
        </w:sdtContent>
      </w:sdt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B8FE6C0C89D940F9BBAE8779D515F340"/>
          </w:placeholder>
          <w:temporary/>
          <w:showingPlcHdr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Agenda 2, enter name:"/>
          <w:tag w:val="Agenda 2, enter name:"/>
          <w:id w:val="592138653"/>
          <w:placeholder>
            <w:docPart w:val="5C8A4EB26124433088DFAC567B7EB157"/>
          </w:placeholder>
          <w:temporary/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Name</w:t>
          </w:r>
        </w:sdtContent>
      </w:sdt>
    </w:p>
    <w:p w:rsidR="00A979E1" w:rsidRDefault="00FB24A3" w:rsidP="00A979E1">
      <w:sdt>
        <w:sdtPr>
          <w:alias w:val="Agenda 2, discussion:"/>
          <w:tag w:val="Agenda 2, discussion:"/>
          <w:id w:val="1355843077"/>
          <w:placeholder>
            <w:docPart w:val="39B4E46D5FAD475680E74989D47EEBB5"/>
          </w:placeholder>
          <w:temporary/>
          <w:showingPlcHdr/>
        </w:sdtPr>
        <w:sdtEndPr/>
        <w:sdtContent>
          <w:r w:rsidR="00A979E1">
            <w:t>Discussion</w:t>
          </w:r>
        </w:sdtContent>
      </w:sdt>
      <w:r w:rsidR="00A979E1">
        <w:t xml:space="preserve"> </w:t>
      </w:r>
      <w:sdt>
        <w:sdtPr>
          <w:alias w:val="Agenda 2, enter conversation:"/>
          <w:tag w:val="Agenda 2, enter conversation:"/>
          <w:id w:val="-753199463"/>
          <w:placeholder>
            <w:docPart w:val="5AA7E14E00E440DEB1786E958223DD41"/>
          </w:placeholder>
          <w:temporary/>
          <w:showingPlcHdr/>
        </w:sdtPr>
        <w:sdtEndPr/>
        <w:sdtContent>
          <w:r w:rsidR="00A979E1">
            <w:t>Conversation</w:t>
          </w:r>
        </w:sdtContent>
      </w:sdt>
    </w:p>
    <w:p w:rsidR="00A979E1" w:rsidRDefault="00FB24A3" w:rsidP="00A979E1">
      <w:sdt>
        <w:sdtPr>
          <w:alias w:val="Agenda 2, conclusion:"/>
          <w:tag w:val="Agenda 2, conclusion:"/>
          <w:id w:val="981352856"/>
          <w:placeholder>
            <w:docPart w:val="8EDB670487F147B89AB16EFC29D8524F"/>
          </w:placeholder>
          <w:temporary/>
          <w:showingPlcHdr/>
        </w:sdtPr>
        <w:sdtEndPr/>
        <w:sdtContent>
          <w:r w:rsidR="00A979E1">
            <w:t>Conclusion</w:t>
          </w:r>
        </w:sdtContent>
      </w:sdt>
      <w:r w:rsidR="00A979E1">
        <w:t xml:space="preserve"> </w:t>
      </w:r>
      <w:sdt>
        <w:sdtPr>
          <w:alias w:val="Agenda 2, enter closing:"/>
          <w:tag w:val="Agenda 2, enter closing:"/>
          <w:id w:val="-1472742984"/>
          <w:placeholder>
            <w:docPart w:val="4C376D918462442D93BAA544531EF8B7"/>
          </w:placeholder>
          <w:temporary/>
          <w:showingPlcHdr/>
        </w:sdtPr>
        <w:sdtEndPr/>
        <w:sdtContent>
          <w:r w:rsidR="00A979E1"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42"/>
        <w:gridCol w:w="2265"/>
        <w:gridCol w:w="2265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E52810" w:rsidRDefault="00FB24A3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F79831C9D56548EA918E532BDB44D9D2"/>
                </w:placeholder>
                <w:temporary/>
                <w:showingPlcHdr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BCF4D06B2EC2409BAFC743431F40C1D9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209287B610764BBA896A5BA3E67C5DE3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sdt>
          <w:sdtPr>
            <w:alias w:val="Agenda 2, enter topic 1:"/>
            <w:tag w:val="Agenda 2, enter topic 1:"/>
            <w:id w:val="-148753246"/>
            <w:placeholder>
              <w:docPart w:val="03A771109EA0426B8DDF8CE04B660C9A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1</w:t>
                </w:r>
              </w:p>
            </w:tc>
          </w:sdtContent>
        </w:sdt>
        <w:sdt>
          <w:sdtPr>
            <w:alias w:val="Agenda 2, enter presenter name 1:"/>
            <w:tag w:val="Agenda 2, enter presenter name 1:"/>
            <w:id w:val="1834021685"/>
            <w:placeholder>
              <w:docPart w:val="9134EB752EC04ED4AE64230284447B69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2, enter date and time 1:"/>
            <w:tag w:val="Agenda 2, enter date and time 1:"/>
            <w:id w:val="-1208018147"/>
            <w:placeholder>
              <w:docPart w:val="1B04E517A6D340DAB8C3F6E0F50729B0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A979E1" w:rsidRPr="00E52810" w:rsidTr="00557792">
        <w:sdt>
          <w:sdtPr>
            <w:alias w:val="Agenda 2, enter topic 2:"/>
            <w:tag w:val="Agenda 2, enter topic 2:"/>
            <w:id w:val="1861318149"/>
            <w:placeholder>
              <w:docPart w:val="3DABC186F2534C0FA2FC9753D85369F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2</w:t>
                </w:r>
              </w:p>
            </w:tc>
          </w:sdtContent>
        </w:sdt>
        <w:sdt>
          <w:sdtPr>
            <w:alias w:val="Agenda 2, enter presenter name 2:"/>
            <w:tag w:val="Agenda 2, enter presenter name 2:"/>
            <w:id w:val="110104355"/>
            <w:placeholder>
              <w:docPart w:val="53082A401EC5463A9554C68098A28127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2, enter date and time 2:"/>
            <w:tag w:val="Agenda 2, enter date and time 2:"/>
            <w:id w:val="-132798303"/>
            <w:placeholder>
              <w:docPart w:val="333907E4E1284BBF9D91602D9BFF8D80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</w:tbl>
    <w:p w:rsidR="00A979E1" w:rsidRDefault="00FB24A3" w:rsidP="00A979E1">
      <w:pPr>
        <w:pStyle w:val="Heading2"/>
      </w:pPr>
      <w:sdt>
        <w:sdtPr>
          <w:alias w:val="Agenda 3, time allotted:"/>
          <w:tag w:val="Agenda 3, time allotted:"/>
          <w:id w:val="503716952"/>
          <w:placeholder>
            <w:docPart w:val="E2BF96986FCB467FBC848A384B57BAE1"/>
          </w:placeholder>
          <w:temporary/>
          <w:showingPlcHdr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3, enter time:"/>
          <w:tag w:val="Agenda 3, enter time:"/>
          <w:id w:val="-1593082376"/>
          <w:placeholder>
            <w:docPart w:val="52CFF8D66DDA4BE8B98D7C578D4F4998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Time</w:t>
          </w:r>
        </w:sdtContent>
      </w:sdt>
      <w:r w:rsidR="00A979E1">
        <w:t xml:space="preserve"> | </w:t>
      </w:r>
      <w:sdt>
        <w:sdtPr>
          <w:alias w:val="Agenda 3, agenda topic:"/>
          <w:tag w:val="Agenda 3, agenda topic:"/>
          <w:id w:val="-65653485"/>
          <w:placeholder>
            <w:docPart w:val="A7EF3C38B6D0422381F17EC9CBBA1C58"/>
          </w:placeholder>
          <w:temporary/>
          <w:showingPlcHdr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Agenda 3, enter topic:"/>
          <w:tag w:val="Agenda 3, enter topic:"/>
          <w:id w:val="2117706056"/>
          <w:placeholder>
            <w:docPart w:val="E4633212427840F8B5B1B1B027FCCF09"/>
          </w:placeholder>
          <w:temporary/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Topic</w:t>
          </w:r>
        </w:sdtContent>
      </w:sdt>
      <w:r w:rsidR="00A979E1">
        <w:t xml:space="preserve"> | </w:t>
      </w:r>
      <w:sdt>
        <w:sdtPr>
          <w:alias w:val="Agenda 3, presenter:"/>
          <w:tag w:val="Agenda 3, presenter:"/>
          <w:id w:val="-1512596532"/>
          <w:placeholder>
            <w:docPart w:val="C5FA2EF95268401093A1FB2E18EBEA33"/>
          </w:placeholder>
          <w:temporary/>
          <w:showingPlcHdr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Agenda 3, enter name:"/>
          <w:tag w:val="Agenda 3, enter name:"/>
          <w:id w:val="797655735"/>
          <w:placeholder>
            <w:docPart w:val="6FCF70FEB7234AD89F00EAAF4F8C6ECD"/>
          </w:placeholder>
          <w:temporary/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Name</w:t>
          </w:r>
        </w:sdtContent>
      </w:sdt>
    </w:p>
    <w:p w:rsidR="00A979E1" w:rsidRDefault="00FB24A3" w:rsidP="00A979E1">
      <w:sdt>
        <w:sdtPr>
          <w:alias w:val="Agenda 3, discussion:"/>
          <w:tag w:val="Agenda 3, discussion:"/>
          <w:id w:val="-1455009290"/>
          <w:placeholder>
            <w:docPart w:val="C1FCB04593F94B66A2D730CABD1CF0D1"/>
          </w:placeholder>
          <w:temporary/>
          <w:showingPlcHdr/>
        </w:sdtPr>
        <w:sdtEndPr/>
        <w:sdtContent>
          <w:r w:rsidR="00A979E1">
            <w:t>Discussion</w:t>
          </w:r>
        </w:sdtContent>
      </w:sdt>
      <w:r w:rsidR="00A979E1">
        <w:t xml:space="preserve"> </w:t>
      </w:r>
      <w:sdt>
        <w:sdtPr>
          <w:alias w:val="Agenda 3, enter conversation:"/>
          <w:tag w:val="Agenda 3, enter conversation:"/>
          <w:id w:val="-1893035926"/>
          <w:placeholder>
            <w:docPart w:val="6023C010B7B54E9088E9F860C53260C9"/>
          </w:placeholder>
          <w:temporary/>
          <w:showingPlcHdr/>
        </w:sdtPr>
        <w:sdtEndPr/>
        <w:sdtContent>
          <w:r w:rsidR="00A979E1">
            <w:t>Conversation</w:t>
          </w:r>
        </w:sdtContent>
      </w:sdt>
    </w:p>
    <w:p w:rsidR="00A979E1" w:rsidRDefault="00FB24A3" w:rsidP="00A979E1">
      <w:sdt>
        <w:sdtPr>
          <w:alias w:val="Agenda 3, conclusion:"/>
          <w:tag w:val="Agenda 3, conclusion:"/>
          <w:id w:val="-2044969331"/>
          <w:placeholder>
            <w:docPart w:val="36B713B9D22D44F3B6AA97624F2EA13C"/>
          </w:placeholder>
          <w:temporary/>
          <w:showingPlcHdr/>
        </w:sdtPr>
        <w:sdtEndPr/>
        <w:sdtContent>
          <w:r w:rsidR="00A979E1">
            <w:t>Conclusion</w:t>
          </w:r>
        </w:sdtContent>
      </w:sdt>
      <w:r w:rsidR="00A979E1">
        <w:t xml:space="preserve"> </w:t>
      </w:r>
      <w:sdt>
        <w:sdtPr>
          <w:alias w:val="Agenda 3, enter closing:"/>
          <w:tag w:val="Agenda 3, enter closing:"/>
          <w:id w:val="188571615"/>
          <w:placeholder>
            <w:docPart w:val="E1E6B5C9A4D14883A88E32B585E3FC85"/>
          </w:placeholder>
          <w:temporary/>
          <w:showingPlcHdr/>
        </w:sdtPr>
        <w:sdtEndPr/>
        <w:sdtContent>
          <w:r w:rsidR="00A979E1"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3"/>
      </w:tblPr>
      <w:tblGrid>
        <w:gridCol w:w="6342"/>
        <w:gridCol w:w="2265"/>
        <w:gridCol w:w="2265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E52810" w:rsidRDefault="00FB24A3" w:rsidP="00E52810">
            <w:sdt>
              <w:sdtPr>
                <w:alias w:val="Agenda 3, action items:"/>
                <w:tag w:val="Agenda 3, action items:"/>
                <w:id w:val="978736441"/>
                <w:placeholder>
                  <w:docPart w:val="A8582B9DCF2D440FA6447B4FF31F5C5B"/>
                </w:placeholder>
                <w:temporary/>
                <w:showingPlcHdr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3, person responsible:"/>
            <w:tag w:val="Agenda 3, person responsible:"/>
            <w:id w:val="-1159301295"/>
            <w:placeholder>
              <w:docPart w:val="CF665DC90110465CA0427088F7E2629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3, deadline:"/>
            <w:tag w:val="Agenda 3, deadline:"/>
            <w:id w:val="-1382542015"/>
            <w:placeholder>
              <w:docPart w:val="79511203D6B248769B22A4893DDCB01E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sdt>
          <w:sdtPr>
            <w:alias w:val="Agenda 3, enter topic 1:"/>
            <w:tag w:val="Agenda 3, enter topic 1:"/>
            <w:id w:val="-1682583300"/>
            <w:placeholder>
              <w:docPart w:val="140E3871C4D54936B403080B06B277CE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1</w:t>
                </w:r>
              </w:p>
            </w:tc>
          </w:sdtContent>
        </w:sdt>
        <w:sdt>
          <w:sdtPr>
            <w:alias w:val="Agenda 3, enter presenter name 1:"/>
            <w:tag w:val="Agenda 3, enter presenter name 1:"/>
            <w:id w:val="-886027447"/>
            <w:placeholder>
              <w:docPart w:val="21B31F48FFD1438FBDEB7E4E1018E09C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3, enter date and time 1:"/>
            <w:tag w:val="Agenda 3, enter date and time 1:"/>
            <w:id w:val="1912813771"/>
            <w:placeholder>
              <w:docPart w:val="60CD51DB6A344F66BEFECC8A5EA28E74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A979E1" w:rsidRPr="00E52810" w:rsidTr="00557792">
        <w:sdt>
          <w:sdtPr>
            <w:alias w:val="Agenda 3, enter topic 2:"/>
            <w:tag w:val="Agenda 3, enter topic 2:"/>
            <w:id w:val="332350446"/>
            <w:placeholder>
              <w:docPart w:val="716A4E6ED73F4AABA21CA07E73CDA979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Topic</w:t>
                </w:r>
                <w:r w:rsidR="0093449B">
                  <w:t xml:space="preserve"> 2</w:t>
                </w:r>
              </w:p>
            </w:tc>
          </w:sdtContent>
        </w:sdt>
        <w:sdt>
          <w:sdtPr>
            <w:alias w:val="Agenda 3, enter presenter name 2:"/>
            <w:tag w:val="Agenda 3, enter presenter name 2:"/>
            <w:id w:val="1735201446"/>
            <w:placeholder>
              <w:docPart w:val="63170135C51A48B4AB375E0F5EB522D4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3, enter date and time 2:"/>
            <w:tag w:val="Agenda 3, enter date and time 2:"/>
            <w:id w:val="-1380084053"/>
            <w:placeholder>
              <w:docPart w:val="BEFBCE56F5E54F6FB34247817E561E68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</w:tbl>
    <w:p w:rsidR="00A979E1" w:rsidRPr="00A979E1" w:rsidRDefault="00FB24A3" w:rsidP="00A979E1">
      <w:pPr>
        <w:pStyle w:val="Heading2"/>
      </w:pPr>
      <w:sdt>
        <w:sdtPr>
          <w:alias w:val="Agenda 4, time allotted:"/>
          <w:tag w:val="Agenda 4, time allotted:"/>
          <w:id w:val="749239513"/>
          <w:placeholder>
            <w:docPart w:val="282148D055FE4AB68A153FED6867DD2A"/>
          </w:placeholder>
          <w:temporary/>
          <w:showingPlcHdr/>
        </w:sdtPr>
        <w:sdtEndPr/>
        <w:sdtContent>
          <w:r w:rsidR="00A979E1" w:rsidRPr="00A979E1">
            <w:t>Time allotted</w:t>
          </w:r>
        </w:sdtContent>
      </w:sdt>
      <w:r w:rsidR="00A979E1" w:rsidRPr="00A979E1">
        <w:t xml:space="preserve"> | </w:t>
      </w:r>
      <w:sdt>
        <w:sdtPr>
          <w:alias w:val="Agenda 4, enter time:"/>
          <w:tag w:val="Agenda 4, enter time:"/>
          <w:id w:val="-342160976"/>
          <w:placeholder>
            <w:docPart w:val="4BB36A70E5AB413CA4CC1BA0F0ED6EE5"/>
          </w:placeholder>
          <w:showingPlcHdr/>
        </w:sdtPr>
        <w:sdtEndPr/>
        <w:sdtContent>
          <w:r w:rsidR="00A979E1" w:rsidRPr="00A979E1">
            <w:t>Time</w:t>
          </w:r>
        </w:sdtContent>
      </w:sdt>
      <w:r w:rsidR="00A979E1" w:rsidRPr="00A979E1">
        <w:t xml:space="preserve"> | </w:t>
      </w:r>
      <w:sdt>
        <w:sdtPr>
          <w:alias w:val="Agenda 4, agenda topic:"/>
          <w:tag w:val="Agenda 4, agenda topic:"/>
          <w:id w:val="-404913280"/>
          <w:placeholder>
            <w:docPart w:val="B9F27A465E254EC6B060D23769AE461E"/>
          </w:placeholder>
          <w:temporary/>
          <w:showingPlcHdr/>
        </w:sdtPr>
        <w:sdtEndPr/>
        <w:sdtContent>
          <w:r w:rsidR="00A979E1" w:rsidRPr="00A979E1">
            <w:t>Agenda topic</w:t>
          </w:r>
        </w:sdtContent>
      </w:sdt>
      <w:r w:rsidR="00A979E1" w:rsidRPr="00A979E1">
        <w:t xml:space="preserve"> </w:t>
      </w:r>
      <w:sdt>
        <w:sdtPr>
          <w:alias w:val="Agenda 4, enter topic:"/>
          <w:tag w:val="Agenda 4, enter topic:"/>
          <w:id w:val="388629730"/>
          <w:placeholder>
            <w:docPart w:val="3081EA0F697A49859F067E471B07BD23"/>
          </w:placeholder>
          <w:temporary/>
          <w:showingPlcHdr/>
        </w:sdtPr>
        <w:sdtEndPr/>
        <w:sdtContent>
          <w:r w:rsidR="00A979E1" w:rsidRPr="00A979E1">
            <w:t>Topic</w:t>
          </w:r>
        </w:sdtContent>
      </w:sdt>
      <w:r w:rsidR="00A979E1" w:rsidRPr="00A979E1">
        <w:t xml:space="preserve"> | </w:t>
      </w:r>
      <w:sdt>
        <w:sdtPr>
          <w:alias w:val="Agenda 4, presenter:"/>
          <w:tag w:val="Agenda 4, presenter:"/>
          <w:id w:val="-1508136696"/>
          <w:placeholder>
            <w:docPart w:val="5486BC3022C647B58B965543AEB5E910"/>
          </w:placeholder>
          <w:temporary/>
          <w:showingPlcHdr/>
        </w:sdtPr>
        <w:sdtEndPr/>
        <w:sdtContent>
          <w:r w:rsidR="00A979E1" w:rsidRPr="00A979E1">
            <w:t>Presenter</w:t>
          </w:r>
        </w:sdtContent>
      </w:sdt>
      <w:r w:rsidR="00A979E1" w:rsidRPr="00A979E1">
        <w:t xml:space="preserve"> </w:t>
      </w:r>
      <w:sdt>
        <w:sdtPr>
          <w:alias w:val="Agenda 4, enter name:"/>
          <w:tag w:val="Agenda 4, enter name:"/>
          <w:id w:val="-130016704"/>
          <w:placeholder>
            <w:docPart w:val="0BF394F9F6E84B6AA798DA3593BA258A"/>
          </w:placeholder>
          <w:temporary/>
          <w:showingPlcHdr/>
        </w:sdtPr>
        <w:sdtEndPr/>
        <w:sdtContent>
          <w:r w:rsidR="00A979E1" w:rsidRPr="00A979E1">
            <w:t>Name</w:t>
          </w:r>
        </w:sdtContent>
      </w:sdt>
    </w:p>
    <w:p w:rsidR="00A979E1" w:rsidRDefault="00FB24A3" w:rsidP="00A979E1">
      <w:sdt>
        <w:sdtPr>
          <w:alias w:val="Agenda 4, discussion:"/>
          <w:tag w:val="Agenda 4, discussion:"/>
          <w:id w:val="1180246051"/>
          <w:placeholder>
            <w:docPart w:val="B4E383A5695840399EED2C06084CEE22"/>
          </w:placeholder>
          <w:temporary/>
          <w:showingPlcHdr/>
        </w:sdtPr>
        <w:sdtEndPr/>
        <w:sdtContent>
          <w:r w:rsidR="00A979E1">
            <w:t>Discussion</w:t>
          </w:r>
        </w:sdtContent>
      </w:sdt>
      <w:r w:rsidR="00A979E1">
        <w:t xml:space="preserve"> </w:t>
      </w:r>
      <w:sdt>
        <w:sdtPr>
          <w:alias w:val="Agenda 4, enter conversation:"/>
          <w:tag w:val="Agenda 4, enter conversation:"/>
          <w:id w:val="845978690"/>
          <w:placeholder>
            <w:docPart w:val="6A4C1031F7324F5D8FEA96C31EC1E4F6"/>
          </w:placeholder>
          <w:temporary/>
          <w:showingPlcHdr/>
        </w:sdtPr>
        <w:sdtEndPr/>
        <w:sdtContent>
          <w:r w:rsidR="00A979E1">
            <w:t>Conversation</w:t>
          </w:r>
        </w:sdtContent>
      </w:sdt>
    </w:p>
    <w:p w:rsidR="00A979E1" w:rsidRDefault="00FB24A3" w:rsidP="00A979E1">
      <w:sdt>
        <w:sdtPr>
          <w:alias w:val="Agenda 4, conclusion:"/>
          <w:tag w:val="Agenda 4, conclusion:"/>
          <w:id w:val="-118606399"/>
          <w:placeholder>
            <w:docPart w:val="67D6C4B89B994068B2397F1AA58BA03A"/>
          </w:placeholder>
          <w:temporary/>
          <w:showingPlcHdr/>
        </w:sdtPr>
        <w:sdtEndPr/>
        <w:sdtContent>
          <w:r w:rsidR="00A979E1">
            <w:t>Conclusion</w:t>
          </w:r>
        </w:sdtContent>
      </w:sdt>
      <w:r w:rsidR="00A979E1">
        <w:t xml:space="preserve"> </w:t>
      </w:r>
      <w:sdt>
        <w:sdtPr>
          <w:alias w:val="Agenda 4, enter closing:"/>
          <w:tag w:val="Agenda 4, enter closing:"/>
          <w:id w:val="-2008976782"/>
          <w:placeholder>
            <w:docPart w:val="5951B6DD66054A9C8B039FF74BA67BCF"/>
          </w:placeholder>
          <w:temporary/>
          <w:showingPlcHdr/>
        </w:sdtPr>
        <w:sdtEndPr/>
        <w:sdtContent>
          <w:r w:rsidR="00A979E1">
            <w:t>Closing</w:t>
          </w:r>
        </w:sdtContent>
      </w:sdt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4"/>
      </w:tblPr>
      <w:tblGrid>
        <w:gridCol w:w="6342"/>
        <w:gridCol w:w="2265"/>
        <w:gridCol w:w="2265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557792" w:rsidRPr="00E52810" w:rsidRDefault="00FB24A3" w:rsidP="00557792">
            <w:pPr>
              <w:ind w:left="72"/>
            </w:pPr>
            <w:sdt>
              <w:sdtPr>
                <w:alias w:val="Agenda 4, action items:"/>
                <w:tag w:val="Agenda 4, action items:"/>
                <w:id w:val="-403142128"/>
                <w:placeholder>
                  <w:docPart w:val="20B956C81DC9454BB380A33BBBB9141E"/>
                </w:placeholder>
                <w:temporary/>
                <w:showingPlcHdr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4, person responsible:"/>
            <w:tag w:val="Agenda 4, person responsible:"/>
            <w:id w:val="-502671691"/>
            <w:placeholder>
              <w:docPart w:val="77604D0D89504B218EEC052EFD131C97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72"/>
                </w:pPr>
                <w:r w:rsidRPr="00E52810">
                  <w:t>Person responsible</w:t>
                </w:r>
              </w:p>
            </w:tc>
          </w:sdtContent>
        </w:sdt>
        <w:sdt>
          <w:sdtPr>
            <w:alias w:val="Agenda 4, deadline:"/>
            <w:tag w:val="Agenda 4, deadline:"/>
            <w:id w:val="916989915"/>
            <w:placeholder>
              <w:docPart w:val="FCBDF8E2CFF240AD9CC620E3F58D78B0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72"/>
                </w:pPr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sdt>
          <w:sdtPr>
            <w:alias w:val="Agenda 4, enter topic 1:"/>
            <w:tag w:val="Agenda 4, enter topic 1:"/>
            <w:id w:val="1230879415"/>
            <w:placeholder>
              <w:docPart w:val="420F5F38CF5A4981BA558853FFDA6C9A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r w:rsidRPr="00E52810">
                  <w:t>Topic</w:t>
                </w:r>
                <w:r w:rsidR="0093449B">
                  <w:t xml:space="preserve"> 1</w:t>
                </w:r>
              </w:p>
            </w:tc>
          </w:sdtContent>
        </w:sdt>
        <w:sdt>
          <w:sdtPr>
            <w:alias w:val="Agenda 4, enter presenter name 1:"/>
            <w:tag w:val="Agenda 4, enter presenter name 1:"/>
            <w:id w:val="1705135128"/>
            <w:placeholder>
              <w:docPart w:val="2116E52395A34D8DBDEFAE0784810611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Presenter Name</w:t>
                </w:r>
              </w:p>
            </w:tc>
          </w:sdtContent>
        </w:sdt>
        <w:sdt>
          <w:sdtPr>
            <w:alias w:val="Agenda 4, enter date and time 1:"/>
            <w:tag w:val="Agenda 4, enter date and time 1:"/>
            <w:id w:val="-1668543662"/>
            <w:placeholder>
              <w:docPart w:val="2AEAEFB18009470892D7FBE73B5C27A3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Date | time</w:t>
                </w:r>
              </w:p>
            </w:tc>
          </w:sdtContent>
        </w:sdt>
      </w:tr>
      <w:tr w:rsidR="00A979E1" w:rsidRPr="00E52810" w:rsidTr="00557792">
        <w:sdt>
          <w:sdtPr>
            <w:alias w:val="Agenda 4, enter topic 2:"/>
            <w:tag w:val="Agenda 4, enter topic 2:"/>
            <w:id w:val="-1863892271"/>
            <w:placeholder>
              <w:docPart w:val="3E0981DE15F54ECD8637EDB8EEF8EE27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A979E1" w:rsidRPr="00E52810" w:rsidRDefault="00A979E1" w:rsidP="00E52810">
                <w:r w:rsidRPr="00E52810">
                  <w:t>Topic</w:t>
                </w:r>
                <w:r w:rsidR="0093449B">
                  <w:t xml:space="preserve"> 2</w:t>
                </w:r>
              </w:p>
            </w:tc>
          </w:sdtContent>
        </w:sdt>
        <w:sdt>
          <w:sdtPr>
            <w:alias w:val="Agenda 4, enter presenter name 2:"/>
            <w:tag w:val="Agenda 4, enter presenter name 2:"/>
            <w:id w:val="-1453329718"/>
            <w:placeholder>
              <w:docPart w:val="DD4E29039AD14858B99074F1A2F5B807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Presenter Name</w:t>
                </w:r>
              </w:p>
            </w:tc>
          </w:sdtContent>
        </w:sdt>
        <w:sdt>
          <w:sdtPr>
            <w:alias w:val="Agenda 4, enter date and time 2:"/>
            <w:tag w:val="Agenda 4, enter date and time 2:"/>
            <w:id w:val="-1930650128"/>
            <w:placeholder>
              <w:docPart w:val="49C25F097E0B43DA93514B44A03CDEAF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Date | time</w:t>
                </w:r>
              </w:p>
            </w:tc>
          </w:sdtContent>
        </w:sdt>
      </w:tr>
    </w:tbl>
    <w:p w:rsidR="00A979E1" w:rsidRDefault="00FB24A3" w:rsidP="00A979E1">
      <w:sdt>
        <w:sdtPr>
          <w:alias w:val="Observers:"/>
          <w:tag w:val="Observers:"/>
          <w:id w:val="620197708"/>
          <w:placeholder>
            <w:docPart w:val="6A4A7EAC2BDF428FB23728871DC3F6A4"/>
          </w:placeholder>
          <w:temporary/>
          <w:showingPlcHdr/>
        </w:sdtPr>
        <w:sdtEndPr/>
        <w:sdtContent>
          <w:r w:rsidR="00A979E1">
            <w:t>Observers</w:t>
          </w:r>
        </w:sdtContent>
      </w:sdt>
      <w:r w:rsidR="00A979E1">
        <w:t xml:space="preserve"> </w:t>
      </w:r>
      <w:sdt>
        <w:sdtPr>
          <w:alias w:val="Enter observer name:"/>
          <w:tag w:val="Enter observer name:"/>
          <w:id w:val="-1956164916"/>
          <w:placeholder>
            <w:docPart w:val="A380FE27B47B48A496C283623A6F7C35"/>
          </w:placeholder>
          <w:temporary/>
          <w:showingPlcHdr/>
        </w:sdtPr>
        <w:sdtEndPr/>
        <w:sdtContent>
          <w:r w:rsidR="0093449B">
            <w:t>Name</w:t>
          </w:r>
        </w:sdtContent>
      </w:sdt>
    </w:p>
    <w:p w:rsidR="00A979E1" w:rsidRDefault="00FB24A3" w:rsidP="00A979E1">
      <w:sdt>
        <w:sdtPr>
          <w:alias w:val="Resource persons:"/>
          <w:tag w:val="Resource persons:"/>
          <w:id w:val="1871578218"/>
          <w:placeholder>
            <w:docPart w:val="2FD617E761C348258C66387B12B93CE6"/>
          </w:placeholder>
          <w:temporary/>
          <w:showingPlcHdr/>
        </w:sdtPr>
        <w:sdtEndPr/>
        <w:sdtContent>
          <w:r w:rsidR="00A979E1">
            <w:t>Resource persons</w:t>
          </w:r>
        </w:sdtContent>
      </w:sdt>
      <w:r w:rsidR="00A979E1">
        <w:t xml:space="preserve"> </w:t>
      </w:r>
      <w:sdt>
        <w:sdtPr>
          <w:alias w:val="Enter resource name:"/>
          <w:tag w:val="Enter resource name:"/>
          <w:id w:val="-797290336"/>
          <w:placeholder>
            <w:docPart w:val="2C01858829CB4C65AACBB9FB8028702C"/>
          </w:placeholder>
          <w:temporary/>
          <w:showingPlcHdr/>
        </w:sdtPr>
        <w:sdtEndPr/>
        <w:sdtContent>
          <w:r w:rsidR="00A979E1">
            <w:t>Names</w:t>
          </w:r>
        </w:sdtContent>
      </w:sdt>
    </w:p>
    <w:p w:rsidR="0017681F" w:rsidRDefault="00FB24A3" w:rsidP="00E52810">
      <w:sdt>
        <w:sdtPr>
          <w:alias w:val="Special notes:"/>
          <w:tag w:val="Special notes:"/>
          <w:id w:val="2083322904"/>
          <w:placeholder>
            <w:docPart w:val="42BFED7AEC3048EBA4FBB47AA103A5A9"/>
          </w:placeholder>
          <w:temporary/>
          <w:showingPlcHdr/>
        </w:sdtPr>
        <w:sdtEndPr/>
        <w:sdtContent>
          <w:r w:rsidR="00A979E1">
            <w:t>Special notes</w:t>
          </w:r>
        </w:sdtContent>
      </w:sdt>
      <w:r w:rsidR="00A979E1">
        <w:t xml:space="preserve"> </w:t>
      </w:r>
      <w:sdt>
        <w:sdtPr>
          <w:alias w:val="Enter additional notes here:"/>
          <w:tag w:val="Enter additional notes here:"/>
          <w:id w:val="1654802240"/>
          <w:placeholder>
            <w:docPart w:val="860B97A2AFE94470B4B276E089813DE9"/>
          </w:placeholder>
          <w:temporary/>
          <w:showingPlcHdr/>
        </w:sdtPr>
        <w:sdtEndPr/>
        <w:sdtContent>
          <w:r w:rsidR="00A979E1">
            <w:t>Type additional notes here</w:t>
          </w:r>
        </w:sdtContent>
      </w:sdt>
    </w:p>
    <w:sectPr w:rsidR="0017681F" w:rsidSect="00CB50F2">
      <w:footerReference w:type="default" r:id="rId9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A3" w:rsidRDefault="00FB24A3">
      <w:pPr>
        <w:spacing w:after="0"/>
      </w:pPr>
      <w:r>
        <w:separator/>
      </w:r>
    </w:p>
  </w:endnote>
  <w:endnote w:type="continuationSeparator" w:id="0">
    <w:p w:rsidR="00FB24A3" w:rsidRDefault="00FB2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3E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A3" w:rsidRDefault="00FB24A3">
      <w:pPr>
        <w:spacing w:after="0"/>
      </w:pPr>
      <w:r>
        <w:separator/>
      </w:r>
    </w:p>
  </w:footnote>
  <w:footnote w:type="continuationSeparator" w:id="0">
    <w:p w:rsidR="00FB24A3" w:rsidRDefault="00FB24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6E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8F3E6E"/>
    <w:rsid w:val="0093449B"/>
    <w:rsid w:val="009916AE"/>
    <w:rsid w:val="00A979E1"/>
    <w:rsid w:val="00B45E12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B24A3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customStyle="1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customStyle="1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kku\Downloads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F464D8DE6D47249C8183508E03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73DAF-95E0-484E-BBE8-536A25A33BB4}"/>
      </w:docPartPr>
      <w:docPartBody>
        <w:p w:rsidR="00000000" w:rsidRDefault="00B27D18">
          <w:pPr>
            <w:pStyle w:val="B3F464D8DE6D47249C8183508E032508"/>
          </w:pPr>
          <w:r>
            <w:t>Meeting Title</w:t>
          </w:r>
        </w:p>
      </w:docPartBody>
    </w:docPart>
    <w:docPart>
      <w:docPartPr>
        <w:name w:val="C8DEA8D8101245E886AC31CA740C5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87F0-FCA9-4241-BFA9-B935CEB08D34}"/>
      </w:docPartPr>
      <w:docPartBody>
        <w:p w:rsidR="00000000" w:rsidRDefault="00B27D18">
          <w:pPr>
            <w:pStyle w:val="C8DEA8D8101245E886AC31CA740C52FF"/>
          </w:pPr>
          <w:r>
            <w:t>|</w:t>
          </w:r>
        </w:p>
      </w:docPartBody>
    </w:docPart>
    <w:docPart>
      <w:docPartPr>
        <w:name w:val="6CC9BCF31E4648E996829DAACA31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361FD-0645-4461-8F94-F2D700779F4B}"/>
      </w:docPartPr>
      <w:docPartBody>
        <w:p w:rsidR="00000000" w:rsidRDefault="00B27D18">
          <w:pPr>
            <w:pStyle w:val="6CC9BCF31E4648E996829DAACA3131D9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F4FB3562FCA64FFCBB0AD6C19AB0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61A30-FA03-4EA2-9650-B98C2BEAB29E}"/>
      </w:docPartPr>
      <w:docPartBody>
        <w:p w:rsidR="00000000" w:rsidRDefault="00B27D18">
          <w:pPr>
            <w:pStyle w:val="F4FB3562FCA64FFCBB0AD6C19AB0E0F2"/>
          </w:pPr>
          <w:r>
            <w:t>Meeting date | time</w:t>
          </w:r>
        </w:p>
      </w:docPartBody>
    </w:docPart>
    <w:docPart>
      <w:docPartPr>
        <w:name w:val="4FEA62E89B454C778E6D4EF1B119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B43E8-A49E-4352-B833-82400C9A990F}"/>
      </w:docPartPr>
      <w:docPartBody>
        <w:p w:rsidR="00000000" w:rsidRDefault="00B27D18">
          <w:pPr>
            <w:pStyle w:val="4FEA62E89B454C778E6D4EF1B119E54A"/>
          </w:pPr>
          <w:r w:rsidRPr="003665F5">
            <w:rPr>
              <w:rStyle w:val="SubtleEmphasis"/>
            </w:rPr>
            <w:t>Date</w:t>
          </w:r>
        </w:p>
      </w:docPartBody>
    </w:docPart>
    <w:docPart>
      <w:docPartPr>
        <w:name w:val="2764A807816649A5A49D7F1A2551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7304-1365-4AA4-A12F-4508C83A0E67}"/>
      </w:docPartPr>
      <w:docPartBody>
        <w:p w:rsidR="00000000" w:rsidRDefault="00B27D18">
          <w:pPr>
            <w:pStyle w:val="2764A807816649A5A49D7F1A25515596"/>
          </w:pPr>
          <w:r w:rsidRPr="003665F5">
            <w:rPr>
              <w:rStyle w:val="SubtleEmphasis"/>
            </w:rPr>
            <w:t>Time</w:t>
          </w:r>
        </w:p>
      </w:docPartBody>
    </w:docPart>
    <w:docPart>
      <w:docPartPr>
        <w:name w:val="49E57BBA7EF1476EA7A1703B5D6CB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EB2D6-FD1A-4658-AF3B-0A8AA7BDF252}"/>
      </w:docPartPr>
      <w:docPartBody>
        <w:p w:rsidR="00000000" w:rsidRDefault="00B27D18">
          <w:pPr>
            <w:pStyle w:val="49E57BBA7EF1476EA7A1703B5D6CB205"/>
          </w:pPr>
          <w:r>
            <w:t>Meeting location</w:t>
          </w:r>
        </w:p>
      </w:docPartBody>
    </w:docPart>
    <w:docPart>
      <w:docPartPr>
        <w:name w:val="F57340520ECB4AB49493608F14A5A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98FC3-66EC-4E8D-AD3D-E0852935753F}"/>
      </w:docPartPr>
      <w:docPartBody>
        <w:p w:rsidR="00000000" w:rsidRDefault="00B27D18">
          <w:pPr>
            <w:pStyle w:val="F57340520ECB4AB49493608F14A5A901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57F0F0EEEAC247B6B83CD4BBA5C01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960B-508A-428F-946F-D711A92430C6}"/>
      </w:docPartPr>
      <w:docPartBody>
        <w:p w:rsidR="00000000" w:rsidRDefault="00B27D18">
          <w:pPr>
            <w:pStyle w:val="57F0F0EEEAC247B6B83CD4BBA5C018A0"/>
          </w:pPr>
          <w:r w:rsidRPr="00A979E1">
            <w:t>Meeting called by</w:t>
          </w:r>
        </w:p>
      </w:docPartBody>
    </w:docPart>
    <w:docPart>
      <w:docPartPr>
        <w:name w:val="A380FE27B47B48A496C283623A6F7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AA0F-0635-443C-8873-D76C8C6FE13B}"/>
      </w:docPartPr>
      <w:docPartBody>
        <w:p w:rsidR="00000000" w:rsidRDefault="00B27D18">
          <w:pPr>
            <w:pStyle w:val="A380FE27B47B48A496C283623A6F7C35"/>
          </w:pPr>
          <w:r>
            <w:t>Name</w:t>
          </w:r>
        </w:p>
      </w:docPartBody>
    </w:docPart>
    <w:docPart>
      <w:docPartPr>
        <w:name w:val="56F89A963D354F3B8A8EF5B3CC3D9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FC95-9B21-471D-9C41-A82845CAB4F4}"/>
      </w:docPartPr>
      <w:docPartBody>
        <w:p w:rsidR="00000000" w:rsidRDefault="00B27D18">
          <w:pPr>
            <w:pStyle w:val="56F89A963D354F3B8A8EF5B3CC3D98FF"/>
          </w:pPr>
          <w:r w:rsidRPr="00A979E1">
            <w:t>Type of meeting</w:t>
          </w:r>
        </w:p>
      </w:docPartBody>
    </w:docPart>
    <w:docPart>
      <w:docPartPr>
        <w:name w:val="717E28CD81114F20BF7A85C25F4B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EBF9B-16F9-452F-9D89-E98384F602E6}"/>
      </w:docPartPr>
      <w:docPartBody>
        <w:p w:rsidR="00000000" w:rsidRDefault="00B27D18">
          <w:pPr>
            <w:pStyle w:val="717E28CD81114F20BF7A85C25F4B2C20"/>
          </w:pPr>
          <w:r>
            <w:t>Purpose</w:t>
          </w:r>
        </w:p>
      </w:docPartBody>
    </w:docPart>
    <w:docPart>
      <w:docPartPr>
        <w:name w:val="0FBD07155D8C4CF88C334001A3EA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EE4D1-9766-48E2-8000-37D0E8AFDD6F}"/>
      </w:docPartPr>
      <w:docPartBody>
        <w:p w:rsidR="00000000" w:rsidRDefault="00B27D18">
          <w:pPr>
            <w:pStyle w:val="0FBD07155D8C4CF88C334001A3EAB2D6"/>
          </w:pPr>
          <w:r w:rsidRPr="00A979E1">
            <w:t>Facilitator</w:t>
          </w:r>
        </w:p>
      </w:docPartBody>
    </w:docPart>
    <w:docPart>
      <w:docPartPr>
        <w:name w:val="D3F61D6988914524851D546070033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F64DF-D021-4439-A25B-A917029BF59B}"/>
      </w:docPartPr>
      <w:docPartBody>
        <w:p w:rsidR="00000000" w:rsidRDefault="00B27D18">
          <w:pPr>
            <w:pStyle w:val="D3F61D6988914524851D5460700334F7"/>
          </w:pPr>
          <w:r w:rsidRPr="00A979E1">
            <w:t>Note taker</w:t>
          </w:r>
        </w:p>
      </w:docPartBody>
    </w:docPart>
    <w:docPart>
      <w:docPartPr>
        <w:name w:val="7BA9696A2E0E40C0BA127E8C527D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5B6E-1A90-488C-BEAF-A5B7B6E00F30}"/>
      </w:docPartPr>
      <w:docPartBody>
        <w:p w:rsidR="00000000" w:rsidRDefault="00B27D18">
          <w:pPr>
            <w:pStyle w:val="7BA9696A2E0E40C0BA127E8C527D7C6F"/>
          </w:pPr>
          <w:r w:rsidRPr="00A979E1">
            <w:t>Timekeeper</w:t>
          </w:r>
        </w:p>
      </w:docPartBody>
    </w:docPart>
    <w:docPart>
      <w:docPartPr>
        <w:name w:val="C3DA9BB9BA7540E1A95D8FEA00AC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281D6-E98B-439C-B935-22D2A50FEAE6}"/>
      </w:docPartPr>
      <w:docPartBody>
        <w:p w:rsidR="00000000" w:rsidRDefault="00B27D18">
          <w:pPr>
            <w:pStyle w:val="C3DA9BB9BA7540E1A95D8FEA00AC2FB1"/>
          </w:pPr>
          <w:r w:rsidRPr="00137619">
            <w:t>Attendees</w:t>
          </w:r>
        </w:p>
      </w:docPartBody>
    </w:docPart>
    <w:docPart>
      <w:docPartPr>
        <w:name w:val="257871A43615415B94696820ACC5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D5A6-3DEA-41B8-9DA2-D61A36ACFF6B}"/>
      </w:docPartPr>
      <w:docPartBody>
        <w:p w:rsidR="00000000" w:rsidRDefault="00B27D18">
          <w:pPr>
            <w:pStyle w:val="257871A43615415B94696820ACC5D8CD"/>
          </w:pPr>
          <w:r>
            <w:t>Attendees</w:t>
          </w:r>
        </w:p>
      </w:docPartBody>
    </w:docPart>
    <w:docPart>
      <w:docPartPr>
        <w:name w:val="A46CA112E205454FAE50C9375971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CAF15-32BA-42E9-AA02-1074C30D26AA}"/>
      </w:docPartPr>
      <w:docPartBody>
        <w:p w:rsidR="00000000" w:rsidRDefault="00B27D18">
          <w:pPr>
            <w:pStyle w:val="A46CA112E205454FAE50C9375971A5DC"/>
          </w:pPr>
          <w:r>
            <w:t>Agenda topics</w:t>
          </w:r>
        </w:p>
      </w:docPartBody>
    </w:docPart>
    <w:docPart>
      <w:docPartPr>
        <w:name w:val="4740B5A3C850429AA6507287E832F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25655-D485-4E5D-9B58-9EBEA76435BD}"/>
      </w:docPartPr>
      <w:docPartBody>
        <w:p w:rsidR="00000000" w:rsidRDefault="00B27D18">
          <w:pPr>
            <w:pStyle w:val="4740B5A3C850429AA6507287E832FF61"/>
          </w:pPr>
          <w:r>
            <w:t>Time allotted</w:t>
          </w:r>
        </w:p>
      </w:docPartBody>
    </w:docPart>
    <w:docPart>
      <w:docPartPr>
        <w:name w:val="FA1923EBFE60422D93F1CB71DC76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25B65-641A-4EC1-9DF0-8627B5E7E097}"/>
      </w:docPartPr>
      <w:docPartBody>
        <w:p w:rsidR="00000000" w:rsidRDefault="00B27D18">
          <w:pPr>
            <w:pStyle w:val="FA1923EBFE60422D93F1CB71DC769A8E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86D96A7BC712492CA8EC67C40A6B1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8BBAF-CE1F-4438-9FE5-8A1A32C542DB}"/>
      </w:docPartPr>
      <w:docPartBody>
        <w:p w:rsidR="00000000" w:rsidRDefault="00B27D18">
          <w:pPr>
            <w:pStyle w:val="86D96A7BC712492CA8EC67C40A6B1342"/>
          </w:pPr>
          <w:r>
            <w:t>Agenda topic</w:t>
          </w:r>
        </w:p>
      </w:docPartBody>
    </w:docPart>
    <w:docPart>
      <w:docPartPr>
        <w:name w:val="C718F2C5AB414FA989A5CD155723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8E834-E2F8-4F35-97BD-CBB3C688B9D1}"/>
      </w:docPartPr>
      <w:docPartBody>
        <w:p w:rsidR="00000000" w:rsidRDefault="00B27D18">
          <w:pPr>
            <w:pStyle w:val="C718F2C5AB414FA989A5CD155723B9FD"/>
          </w:pPr>
          <w:r>
            <w:rPr>
              <w:rStyle w:val="SubtleEmphasis"/>
            </w:rPr>
            <w:t>Topic</w:t>
          </w:r>
        </w:p>
      </w:docPartBody>
    </w:docPart>
    <w:docPart>
      <w:docPartPr>
        <w:name w:val="C04BA38A50AF491F93BD5EA0157B0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8ED50-E3B4-430A-A937-627DAEEAA671}"/>
      </w:docPartPr>
      <w:docPartBody>
        <w:p w:rsidR="00000000" w:rsidRDefault="00B27D18">
          <w:pPr>
            <w:pStyle w:val="C04BA38A50AF491F93BD5EA0157B0455"/>
          </w:pPr>
          <w:r>
            <w:t>Presenter</w:t>
          </w:r>
        </w:p>
      </w:docPartBody>
    </w:docPart>
    <w:docPart>
      <w:docPartPr>
        <w:name w:val="11C62A14F89E4C0F87A68EFC1978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E241C-8C7D-4429-9D9C-20F1FFA30C32}"/>
      </w:docPartPr>
      <w:docPartBody>
        <w:p w:rsidR="00000000" w:rsidRDefault="00B27D18">
          <w:pPr>
            <w:pStyle w:val="11C62A14F89E4C0F87A68EFC1978325E"/>
          </w:pPr>
          <w:r>
            <w:rPr>
              <w:rStyle w:val="SubtleEmphasis"/>
            </w:rPr>
            <w:t>Name</w:t>
          </w:r>
        </w:p>
      </w:docPartBody>
    </w:docPart>
    <w:docPart>
      <w:docPartPr>
        <w:name w:val="0F096E81A5474CCD994F735DA5D2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F3B87-8ED9-44A6-800D-E334A8ECEFD4}"/>
      </w:docPartPr>
      <w:docPartBody>
        <w:p w:rsidR="00000000" w:rsidRDefault="00B27D18">
          <w:pPr>
            <w:pStyle w:val="0F096E81A5474CCD994F735DA5D2CF76"/>
          </w:pPr>
          <w:r>
            <w:t>Discussion</w:t>
          </w:r>
        </w:p>
      </w:docPartBody>
    </w:docPart>
    <w:docPart>
      <w:docPartPr>
        <w:name w:val="23FCEAEEEE534621A7D00433404F2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74D10-D3B8-4D2C-A99B-A301861A516E}"/>
      </w:docPartPr>
      <w:docPartBody>
        <w:p w:rsidR="00000000" w:rsidRDefault="00B27D18">
          <w:pPr>
            <w:pStyle w:val="23FCEAEEEE534621A7D00433404F2E2F"/>
          </w:pPr>
          <w:r>
            <w:t>Conversation</w:t>
          </w:r>
        </w:p>
      </w:docPartBody>
    </w:docPart>
    <w:docPart>
      <w:docPartPr>
        <w:name w:val="46274DA7FAF54396A6E5C4E04FA39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3C782-B700-4B56-BDA8-11B6FA4F83F4}"/>
      </w:docPartPr>
      <w:docPartBody>
        <w:p w:rsidR="00000000" w:rsidRDefault="00B27D18">
          <w:pPr>
            <w:pStyle w:val="46274DA7FAF54396A6E5C4E04FA39429"/>
          </w:pPr>
          <w:r>
            <w:t>Conclusion</w:t>
          </w:r>
        </w:p>
      </w:docPartBody>
    </w:docPart>
    <w:docPart>
      <w:docPartPr>
        <w:name w:val="418BE48331C14D78A28A2308F334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6704-8485-42CC-92FD-DED962E89F82}"/>
      </w:docPartPr>
      <w:docPartBody>
        <w:p w:rsidR="00000000" w:rsidRDefault="00B27D18">
          <w:pPr>
            <w:pStyle w:val="418BE48331C14D78A28A2308F334F5E3"/>
          </w:pPr>
          <w:r>
            <w:t>Closing</w:t>
          </w:r>
        </w:p>
      </w:docPartBody>
    </w:docPart>
    <w:docPart>
      <w:docPartPr>
        <w:name w:val="5F793A9D1D1146A48EA0D56CD5455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1F7F-D8CA-4438-A6BA-0B0AFC7166EB}"/>
      </w:docPartPr>
      <w:docPartBody>
        <w:p w:rsidR="00000000" w:rsidRDefault="00B27D18">
          <w:pPr>
            <w:pStyle w:val="5F793A9D1D1146A48EA0D56CD54550E0"/>
          </w:pPr>
          <w:r w:rsidRPr="00E52810">
            <w:t>Action items</w:t>
          </w:r>
        </w:p>
      </w:docPartBody>
    </w:docPart>
    <w:docPart>
      <w:docPartPr>
        <w:name w:val="05A31719A4ED47BDA25346980436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10F14-7F16-4E40-A04B-44EFBD3E425A}"/>
      </w:docPartPr>
      <w:docPartBody>
        <w:p w:rsidR="00000000" w:rsidRDefault="00B27D18">
          <w:pPr>
            <w:pStyle w:val="05A31719A4ED47BDA2534698043689CD"/>
          </w:pPr>
          <w:r w:rsidRPr="00E52810">
            <w:t>Person responsible</w:t>
          </w:r>
        </w:p>
      </w:docPartBody>
    </w:docPart>
    <w:docPart>
      <w:docPartPr>
        <w:name w:val="16EA6CAEB70C4F72A3E3CBDB51E9E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C37-2934-48FB-B98E-0A3364514997}"/>
      </w:docPartPr>
      <w:docPartBody>
        <w:p w:rsidR="00000000" w:rsidRDefault="00B27D18">
          <w:pPr>
            <w:pStyle w:val="16EA6CAEB70C4F72A3E3CBDB51E9EC9A"/>
          </w:pPr>
          <w:r w:rsidRPr="00E52810">
            <w:t>Deadline</w:t>
          </w:r>
        </w:p>
      </w:docPartBody>
    </w:docPart>
    <w:docPart>
      <w:docPartPr>
        <w:name w:val="88E845766C484947B56DAFB6B3A4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62D21-9D74-4FF2-B72B-C2BB9E61DEDF}"/>
      </w:docPartPr>
      <w:docPartBody>
        <w:p w:rsidR="00000000" w:rsidRDefault="00B27D18">
          <w:pPr>
            <w:pStyle w:val="88E845766C484947B56DAFB6B3A4C310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99A0D3B36A5B4E8B9D8C96B1BAA9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9FC8-6B5F-44A9-AB60-F0869E0CA783}"/>
      </w:docPartPr>
      <w:docPartBody>
        <w:p w:rsidR="00000000" w:rsidRDefault="00B27D18">
          <w:pPr>
            <w:pStyle w:val="99A0D3B36A5B4E8B9D8C96B1BAA9611C"/>
          </w:pPr>
          <w:r w:rsidRPr="00E52810">
            <w:t>Presenter Name</w:t>
          </w:r>
        </w:p>
      </w:docPartBody>
    </w:docPart>
    <w:docPart>
      <w:docPartPr>
        <w:name w:val="F9D290D77C424D94827932DCAC8F4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1D34D-99D0-41FE-92F6-D53885D7D61C}"/>
      </w:docPartPr>
      <w:docPartBody>
        <w:p w:rsidR="00000000" w:rsidRDefault="00B27D18">
          <w:pPr>
            <w:pStyle w:val="F9D290D77C424D94827932DCAC8F4C88"/>
          </w:pPr>
          <w:r w:rsidRPr="00E52810">
            <w:t>Date | time</w:t>
          </w:r>
        </w:p>
      </w:docPartBody>
    </w:docPart>
    <w:docPart>
      <w:docPartPr>
        <w:name w:val="621D9DB6F4654EE8BB8924D915BE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89612-76FD-4C2A-8D6A-CA8B808DBF4D}"/>
      </w:docPartPr>
      <w:docPartBody>
        <w:p w:rsidR="00000000" w:rsidRDefault="00B27D18">
          <w:pPr>
            <w:pStyle w:val="621D9DB6F4654EE8BB8924D915BEFC60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C0FAD6B32A2542488F40C28D6ED09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674F-52DA-4BD4-9CBB-8CFFE335DAF8}"/>
      </w:docPartPr>
      <w:docPartBody>
        <w:p w:rsidR="00000000" w:rsidRDefault="00B27D18">
          <w:pPr>
            <w:pStyle w:val="C0FAD6B32A2542488F40C28D6ED0992A"/>
          </w:pPr>
          <w:r w:rsidRPr="00E52810">
            <w:t>Presenter Name</w:t>
          </w:r>
        </w:p>
      </w:docPartBody>
    </w:docPart>
    <w:docPart>
      <w:docPartPr>
        <w:name w:val="F0E58251A52F481589D8637FD6EE0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B11B-5F1F-4E8C-9766-F840BC36725E}"/>
      </w:docPartPr>
      <w:docPartBody>
        <w:p w:rsidR="00000000" w:rsidRDefault="00B27D18">
          <w:pPr>
            <w:pStyle w:val="F0E58251A52F481589D8637FD6EE036B"/>
          </w:pPr>
          <w:r w:rsidRPr="00E52810">
            <w:t>Date | time</w:t>
          </w:r>
        </w:p>
      </w:docPartBody>
    </w:docPart>
    <w:docPart>
      <w:docPartPr>
        <w:name w:val="2215F0C46EC144F59A41789A8C71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DEC2-9D99-4B40-8545-B4BEA8C60FB3}"/>
      </w:docPartPr>
      <w:docPartBody>
        <w:p w:rsidR="00000000" w:rsidRDefault="00B27D18">
          <w:pPr>
            <w:pStyle w:val="2215F0C46EC144F59A41789A8C7129A6"/>
          </w:pPr>
          <w:r>
            <w:t>Time allotted</w:t>
          </w:r>
        </w:p>
      </w:docPartBody>
    </w:docPart>
    <w:docPart>
      <w:docPartPr>
        <w:name w:val="A125FCDD2A434B9C85FB9217C2BFF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67B66-F898-44C6-ADCA-AA355962798C}"/>
      </w:docPartPr>
      <w:docPartBody>
        <w:p w:rsidR="00000000" w:rsidRDefault="00B27D18">
          <w:pPr>
            <w:pStyle w:val="A125FCDD2A434B9C85FB9217C2BFF506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677D9BC34E8A40E7885BA36F5D51F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F3A17-7A6C-41F7-927A-47BDB721D87C}"/>
      </w:docPartPr>
      <w:docPartBody>
        <w:p w:rsidR="00000000" w:rsidRDefault="00B27D18">
          <w:pPr>
            <w:pStyle w:val="677D9BC34E8A40E7885BA36F5D51F0DE"/>
          </w:pPr>
          <w:r>
            <w:t>Agenda topic</w:t>
          </w:r>
        </w:p>
      </w:docPartBody>
    </w:docPart>
    <w:docPart>
      <w:docPartPr>
        <w:name w:val="D887D40A593245E39A8EB310871F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B08DA-4D2F-4EE9-8A4D-B6F6A233F0FA}"/>
      </w:docPartPr>
      <w:docPartBody>
        <w:p w:rsidR="00000000" w:rsidRDefault="00B27D18">
          <w:pPr>
            <w:pStyle w:val="D887D40A593245E39A8EB310871FE1DF"/>
          </w:pPr>
          <w:r>
            <w:rPr>
              <w:rStyle w:val="SubtleEmphasis"/>
            </w:rPr>
            <w:t>Topic</w:t>
          </w:r>
        </w:p>
      </w:docPartBody>
    </w:docPart>
    <w:docPart>
      <w:docPartPr>
        <w:name w:val="B8FE6C0C89D940F9BBAE8779D515F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A8F25-2C52-4127-8E02-84F675ACEDEF}"/>
      </w:docPartPr>
      <w:docPartBody>
        <w:p w:rsidR="00000000" w:rsidRDefault="00B27D18">
          <w:pPr>
            <w:pStyle w:val="B8FE6C0C89D940F9BBAE8779D515F340"/>
          </w:pPr>
          <w:r>
            <w:t>Presenter</w:t>
          </w:r>
        </w:p>
      </w:docPartBody>
    </w:docPart>
    <w:docPart>
      <w:docPartPr>
        <w:name w:val="5C8A4EB26124433088DFAC567B7EB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A5DF-7C3C-4FF5-A6EF-DDD4D8E5774F}"/>
      </w:docPartPr>
      <w:docPartBody>
        <w:p w:rsidR="00000000" w:rsidRDefault="00B27D18">
          <w:pPr>
            <w:pStyle w:val="5C8A4EB26124433088DFAC567B7EB157"/>
          </w:pPr>
          <w:r>
            <w:rPr>
              <w:rStyle w:val="SubtleEmphasis"/>
            </w:rPr>
            <w:t>Name</w:t>
          </w:r>
        </w:p>
      </w:docPartBody>
    </w:docPart>
    <w:docPart>
      <w:docPartPr>
        <w:name w:val="39B4E46D5FAD475680E74989D47EE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2046-44E3-43C1-AFFB-28E8BFB018E9}"/>
      </w:docPartPr>
      <w:docPartBody>
        <w:p w:rsidR="00000000" w:rsidRDefault="00B27D18">
          <w:pPr>
            <w:pStyle w:val="39B4E46D5FAD475680E74989D47EEBB5"/>
          </w:pPr>
          <w:r>
            <w:t>Discussion</w:t>
          </w:r>
        </w:p>
      </w:docPartBody>
    </w:docPart>
    <w:docPart>
      <w:docPartPr>
        <w:name w:val="5AA7E14E00E440DEB1786E958223D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EC96-6DC5-4583-9D6A-43314E258FAA}"/>
      </w:docPartPr>
      <w:docPartBody>
        <w:p w:rsidR="00000000" w:rsidRDefault="00B27D18">
          <w:pPr>
            <w:pStyle w:val="5AA7E14E00E440DEB1786E958223DD41"/>
          </w:pPr>
          <w:r>
            <w:t>Conversation</w:t>
          </w:r>
        </w:p>
      </w:docPartBody>
    </w:docPart>
    <w:docPart>
      <w:docPartPr>
        <w:name w:val="8EDB670487F147B89AB16EFC29D85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435B3-8E07-481A-9D78-A6EBE2D33C37}"/>
      </w:docPartPr>
      <w:docPartBody>
        <w:p w:rsidR="00000000" w:rsidRDefault="00B27D18">
          <w:pPr>
            <w:pStyle w:val="8EDB670487F147B89AB16EFC29D8524F"/>
          </w:pPr>
          <w:r>
            <w:t>Conclusion</w:t>
          </w:r>
        </w:p>
      </w:docPartBody>
    </w:docPart>
    <w:docPart>
      <w:docPartPr>
        <w:name w:val="4C376D918462442D93BAA544531EF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CA0B6-2FB6-40F8-BA55-350D451729C6}"/>
      </w:docPartPr>
      <w:docPartBody>
        <w:p w:rsidR="00000000" w:rsidRDefault="00B27D18">
          <w:pPr>
            <w:pStyle w:val="4C376D918462442D93BAA544531EF8B7"/>
          </w:pPr>
          <w:r>
            <w:t>Closing</w:t>
          </w:r>
        </w:p>
      </w:docPartBody>
    </w:docPart>
    <w:docPart>
      <w:docPartPr>
        <w:name w:val="F79831C9D56548EA918E532BDB44D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3B328-B228-4759-9268-97E934FCC5DE}"/>
      </w:docPartPr>
      <w:docPartBody>
        <w:p w:rsidR="00000000" w:rsidRDefault="00B27D18">
          <w:pPr>
            <w:pStyle w:val="F79831C9D56548EA918E532BDB44D9D2"/>
          </w:pPr>
          <w:r w:rsidRPr="00E52810">
            <w:t>Action items</w:t>
          </w:r>
        </w:p>
      </w:docPartBody>
    </w:docPart>
    <w:docPart>
      <w:docPartPr>
        <w:name w:val="BCF4D06B2EC2409BAFC743431F40C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E974A-E517-42F9-8B46-3DD8619C4829}"/>
      </w:docPartPr>
      <w:docPartBody>
        <w:p w:rsidR="00000000" w:rsidRDefault="00B27D18">
          <w:pPr>
            <w:pStyle w:val="BCF4D06B2EC2409BAFC743431F40C1D9"/>
          </w:pPr>
          <w:r w:rsidRPr="00E52810">
            <w:t>Person responsible</w:t>
          </w:r>
        </w:p>
      </w:docPartBody>
    </w:docPart>
    <w:docPart>
      <w:docPartPr>
        <w:name w:val="209287B610764BBA896A5BA3E67C5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190AB-50CE-47C1-8866-F5FDF08B04A5}"/>
      </w:docPartPr>
      <w:docPartBody>
        <w:p w:rsidR="00000000" w:rsidRDefault="00B27D18">
          <w:pPr>
            <w:pStyle w:val="209287B610764BBA896A5BA3E67C5DE3"/>
          </w:pPr>
          <w:r w:rsidRPr="00E52810">
            <w:t>Deadline</w:t>
          </w:r>
        </w:p>
      </w:docPartBody>
    </w:docPart>
    <w:docPart>
      <w:docPartPr>
        <w:name w:val="03A771109EA0426B8DDF8CE04B66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61B07-689A-455C-92C3-C51B172426F6}"/>
      </w:docPartPr>
      <w:docPartBody>
        <w:p w:rsidR="00000000" w:rsidRDefault="00B27D18">
          <w:pPr>
            <w:pStyle w:val="03A771109EA0426B8DDF8CE04B660C9A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9134EB752EC04ED4AE64230284447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C62AE-1867-4628-B984-C24E65399702}"/>
      </w:docPartPr>
      <w:docPartBody>
        <w:p w:rsidR="00000000" w:rsidRDefault="00B27D18">
          <w:pPr>
            <w:pStyle w:val="9134EB752EC04ED4AE64230284447B69"/>
          </w:pPr>
          <w:r w:rsidRPr="00E52810">
            <w:t>Presenter Name</w:t>
          </w:r>
        </w:p>
      </w:docPartBody>
    </w:docPart>
    <w:docPart>
      <w:docPartPr>
        <w:name w:val="1B04E517A6D340DAB8C3F6E0F507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4789E-54E0-4427-89D8-BF6CE0243519}"/>
      </w:docPartPr>
      <w:docPartBody>
        <w:p w:rsidR="00000000" w:rsidRDefault="00B27D18">
          <w:pPr>
            <w:pStyle w:val="1B04E517A6D340DAB8C3F6E0F50729B0"/>
          </w:pPr>
          <w:r w:rsidRPr="00E52810">
            <w:t>Date | time</w:t>
          </w:r>
        </w:p>
      </w:docPartBody>
    </w:docPart>
    <w:docPart>
      <w:docPartPr>
        <w:name w:val="3DABC186F2534C0FA2FC9753D8536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F2DB8-ABDF-4A87-B435-9B9DF6CCBBCA}"/>
      </w:docPartPr>
      <w:docPartBody>
        <w:p w:rsidR="00000000" w:rsidRDefault="00B27D18">
          <w:pPr>
            <w:pStyle w:val="3DABC186F2534C0FA2FC9753D85369FC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53082A401EC5463A9554C68098A28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F545B-09E2-4D5B-9490-446DE597C99F}"/>
      </w:docPartPr>
      <w:docPartBody>
        <w:p w:rsidR="00000000" w:rsidRDefault="00B27D18">
          <w:pPr>
            <w:pStyle w:val="53082A401EC5463A9554C68098A28127"/>
          </w:pPr>
          <w:r w:rsidRPr="00E52810">
            <w:t>Presenter Name</w:t>
          </w:r>
        </w:p>
      </w:docPartBody>
    </w:docPart>
    <w:docPart>
      <w:docPartPr>
        <w:name w:val="333907E4E1284BBF9D91602D9BFF8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02D36-04D1-4897-8CF7-7818D30315E2}"/>
      </w:docPartPr>
      <w:docPartBody>
        <w:p w:rsidR="00000000" w:rsidRDefault="00B27D18">
          <w:pPr>
            <w:pStyle w:val="333907E4E1284BBF9D91602D9BFF8D80"/>
          </w:pPr>
          <w:r w:rsidRPr="00E52810">
            <w:t>Date | time</w:t>
          </w:r>
        </w:p>
      </w:docPartBody>
    </w:docPart>
    <w:docPart>
      <w:docPartPr>
        <w:name w:val="E2BF96986FCB467FBC848A384B57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9E8C-1EE0-4E88-BE54-4F38DA7A08CD}"/>
      </w:docPartPr>
      <w:docPartBody>
        <w:p w:rsidR="00000000" w:rsidRDefault="00B27D18">
          <w:pPr>
            <w:pStyle w:val="E2BF96986FCB467FBC848A384B57BAE1"/>
          </w:pPr>
          <w:r>
            <w:t>Time allotted</w:t>
          </w:r>
        </w:p>
      </w:docPartBody>
    </w:docPart>
    <w:docPart>
      <w:docPartPr>
        <w:name w:val="52CFF8D66DDA4BE8B98D7C578D4F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7154-533C-4DB0-BAB1-19A630BBE80B}"/>
      </w:docPartPr>
      <w:docPartBody>
        <w:p w:rsidR="00000000" w:rsidRDefault="00B27D18">
          <w:pPr>
            <w:pStyle w:val="52CFF8D66DDA4BE8B98D7C578D4F4998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A7EF3C38B6D0422381F17EC9CBBA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CEF37-BB30-42B5-A30C-873EF6481041}"/>
      </w:docPartPr>
      <w:docPartBody>
        <w:p w:rsidR="00000000" w:rsidRDefault="00B27D18">
          <w:pPr>
            <w:pStyle w:val="A7EF3C38B6D0422381F17EC9CBBA1C58"/>
          </w:pPr>
          <w:r>
            <w:t>Agenda topic</w:t>
          </w:r>
        </w:p>
      </w:docPartBody>
    </w:docPart>
    <w:docPart>
      <w:docPartPr>
        <w:name w:val="E4633212427840F8B5B1B1B027FC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4CD5A-9734-449B-9F0D-59D71C3D0D02}"/>
      </w:docPartPr>
      <w:docPartBody>
        <w:p w:rsidR="00000000" w:rsidRDefault="00B27D18">
          <w:pPr>
            <w:pStyle w:val="E4633212427840F8B5B1B1B027FCCF09"/>
          </w:pPr>
          <w:r>
            <w:rPr>
              <w:rStyle w:val="SubtleEmphasis"/>
            </w:rPr>
            <w:t>Topic</w:t>
          </w:r>
        </w:p>
      </w:docPartBody>
    </w:docPart>
    <w:docPart>
      <w:docPartPr>
        <w:name w:val="C5FA2EF95268401093A1FB2E18EBE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CF31B-1FDE-46D5-8524-17C4D8E8E5EF}"/>
      </w:docPartPr>
      <w:docPartBody>
        <w:p w:rsidR="00000000" w:rsidRDefault="00B27D18">
          <w:pPr>
            <w:pStyle w:val="C5FA2EF95268401093A1FB2E18EBEA33"/>
          </w:pPr>
          <w:r>
            <w:t>Presenter</w:t>
          </w:r>
        </w:p>
      </w:docPartBody>
    </w:docPart>
    <w:docPart>
      <w:docPartPr>
        <w:name w:val="6FCF70FEB7234AD89F00EAAF4F8C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AB752-F251-453C-B66F-7F3DE39DF59A}"/>
      </w:docPartPr>
      <w:docPartBody>
        <w:p w:rsidR="00000000" w:rsidRDefault="00B27D18">
          <w:pPr>
            <w:pStyle w:val="6FCF70FEB7234AD89F00EAAF4F8C6ECD"/>
          </w:pPr>
          <w:r>
            <w:rPr>
              <w:rStyle w:val="SubtleEmphasis"/>
            </w:rPr>
            <w:t>Name</w:t>
          </w:r>
        </w:p>
      </w:docPartBody>
    </w:docPart>
    <w:docPart>
      <w:docPartPr>
        <w:name w:val="C1FCB04593F94B66A2D730CABD1CF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28DA8-686F-47C0-A06F-830E7421AF3F}"/>
      </w:docPartPr>
      <w:docPartBody>
        <w:p w:rsidR="00000000" w:rsidRDefault="00B27D18">
          <w:pPr>
            <w:pStyle w:val="C1FCB04593F94B66A2D730CABD1CF0D1"/>
          </w:pPr>
          <w:r>
            <w:t>Discussion</w:t>
          </w:r>
        </w:p>
      </w:docPartBody>
    </w:docPart>
    <w:docPart>
      <w:docPartPr>
        <w:name w:val="6023C010B7B54E9088E9F860C5326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3BD0-59E6-403E-8049-DB09443FFF93}"/>
      </w:docPartPr>
      <w:docPartBody>
        <w:p w:rsidR="00000000" w:rsidRDefault="00B27D18">
          <w:pPr>
            <w:pStyle w:val="6023C010B7B54E9088E9F860C53260C9"/>
          </w:pPr>
          <w:r>
            <w:t>Conversation</w:t>
          </w:r>
        </w:p>
      </w:docPartBody>
    </w:docPart>
    <w:docPart>
      <w:docPartPr>
        <w:name w:val="36B713B9D22D44F3B6AA97624F2EA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A3C4-962D-48DF-9751-CD771BFA46D8}"/>
      </w:docPartPr>
      <w:docPartBody>
        <w:p w:rsidR="00000000" w:rsidRDefault="00B27D18">
          <w:pPr>
            <w:pStyle w:val="36B713B9D22D44F3B6AA97624F2EA13C"/>
          </w:pPr>
          <w:r>
            <w:t>Conclusion</w:t>
          </w:r>
        </w:p>
      </w:docPartBody>
    </w:docPart>
    <w:docPart>
      <w:docPartPr>
        <w:name w:val="E1E6B5C9A4D14883A88E32B585E3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C500-7F77-485E-A422-96A5AE016B11}"/>
      </w:docPartPr>
      <w:docPartBody>
        <w:p w:rsidR="00000000" w:rsidRDefault="00B27D18">
          <w:pPr>
            <w:pStyle w:val="E1E6B5C9A4D14883A88E32B585E3FC85"/>
          </w:pPr>
          <w:r>
            <w:t>Closing</w:t>
          </w:r>
        </w:p>
      </w:docPartBody>
    </w:docPart>
    <w:docPart>
      <w:docPartPr>
        <w:name w:val="A8582B9DCF2D440FA6447B4FF31F5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44A65-C5CD-4E42-AF82-0021154981AD}"/>
      </w:docPartPr>
      <w:docPartBody>
        <w:p w:rsidR="00000000" w:rsidRDefault="00B27D18">
          <w:pPr>
            <w:pStyle w:val="A8582B9DCF2D440FA6447B4FF31F5C5B"/>
          </w:pPr>
          <w:r w:rsidRPr="00E52810">
            <w:t>Action items</w:t>
          </w:r>
        </w:p>
      </w:docPartBody>
    </w:docPart>
    <w:docPart>
      <w:docPartPr>
        <w:name w:val="CF665DC90110465CA0427088F7E26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624A4-195E-4AE8-ADA8-E034A9609F68}"/>
      </w:docPartPr>
      <w:docPartBody>
        <w:p w:rsidR="00000000" w:rsidRDefault="00B27D18">
          <w:pPr>
            <w:pStyle w:val="CF665DC90110465CA0427088F7E2629A"/>
          </w:pPr>
          <w:r w:rsidRPr="00E52810">
            <w:t>Person responsible</w:t>
          </w:r>
        </w:p>
      </w:docPartBody>
    </w:docPart>
    <w:docPart>
      <w:docPartPr>
        <w:name w:val="79511203D6B248769B22A4893DDCB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7D6EF-9DF2-4F7C-969D-2B2F6C3EC6AA}"/>
      </w:docPartPr>
      <w:docPartBody>
        <w:p w:rsidR="00000000" w:rsidRDefault="00B27D18">
          <w:pPr>
            <w:pStyle w:val="79511203D6B248769B22A4893DDCB01E"/>
          </w:pPr>
          <w:r w:rsidRPr="00E52810">
            <w:t>Deadline</w:t>
          </w:r>
        </w:p>
      </w:docPartBody>
    </w:docPart>
    <w:docPart>
      <w:docPartPr>
        <w:name w:val="140E3871C4D54936B403080B06B27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8BA92-387D-4618-8086-7243402C4C7D}"/>
      </w:docPartPr>
      <w:docPartBody>
        <w:p w:rsidR="00000000" w:rsidRDefault="00B27D18">
          <w:pPr>
            <w:pStyle w:val="140E3871C4D54936B403080B06B277CE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21B31F48FFD1438FBDEB7E4E1018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E8426-8824-4C8E-B220-872DA6EB10D7}"/>
      </w:docPartPr>
      <w:docPartBody>
        <w:p w:rsidR="00000000" w:rsidRDefault="00B27D18">
          <w:pPr>
            <w:pStyle w:val="21B31F48FFD1438FBDEB7E4E1018E09C"/>
          </w:pPr>
          <w:r w:rsidRPr="00E52810">
            <w:t xml:space="preserve">Presenter </w:t>
          </w:r>
          <w:r w:rsidRPr="00E52810">
            <w:t>Name</w:t>
          </w:r>
        </w:p>
      </w:docPartBody>
    </w:docPart>
    <w:docPart>
      <w:docPartPr>
        <w:name w:val="60CD51DB6A344F66BEFECC8A5EA28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82479-0C47-48D1-8AB1-BFEAB50EAFB7}"/>
      </w:docPartPr>
      <w:docPartBody>
        <w:p w:rsidR="00000000" w:rsidRDefault="00B27D18">
          <w:pPr>
            <w:pStyle w:val="60CD51DB6A344F66BEFECC8A5EA28E74"/>
          </w:pPr>
          <w:r w:rsidRPr="00E52810">
            <w:t>Date | time</w:t>
          </w:r>
        </w:p>
      </w:docPartBody>
    </w:docPart>
    <w:docPart>
      <w:docPartPr>
        <w:name w:val="716A4E6ED73F4AABA21CA07E73CDA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5979B-C956-4DCA-B2B9-3E5B2C19C775}"/>
      </w:docPartPr>
      <w:docPartBody>
        <w:p w:rsidR="00000000" w:rsidRDefault="00B27D18">
          <w:pPr>
            <w:pStyle w:val="716A4E6ED73F4AABA21CA07E73CDA979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63170135C51A48B4AB375E0F5EB52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A026D-2DBF-4CD2-97C3-6E285046DA3B}"/>
      </w:docPartPr>
      <w:docPartBody>
        <w:p w:rsidR="00000000" w:rsidRDefault="00B27D18">
          <w:pPr>
            <w:pStyle w:val="63170135C51A48B4AB375E0F5EB522D4"/>
          </w:pPr>
          <w:r w:rsidRPr="00E52810">
            <w:t>Presenter Name</w:t>
          </w:r>
        </w:p>
      </w:docPartBody>
    </w:docPart>
    <w:docPart>
      <w:docPartPr>
        <w:name w:val="BEFBCE56F5E54F6FB34247817E56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7C97-F44B-40E7-99C9-4A4A7C662F97}"/>
      </w:docPartPr>
      <w:docPartBody>
        <w:p w:rsidR="00000000" w:rsidRDefault="00B27D18">
          <w:pPr>
            <w:pStyle w:val="BEFBCE56F5E54F6FB34247817E561E68"/>
          </w:pPr>
          <w:r w:rsidRPr="00E52810">
            <w:t>Date | time</w:t>
          </w:r>
        </w:p>
      </w:docPartBody>
    </w:docPart>
    <w:docPart>
      <w:docPartPr>
        <w:name w:val="282148D055FE4AB68A153FED6867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EAA4-0C87-4281-9FBD-8824036443D1}"/>
      </w:docPartPr>
      <w:docPartBody>
        <w:p w:rsidR="00000000" w:rsidRDefault="00B27D18">
          <w:pPr>
            <w:pStyle w:val="282148D055FE4AB68A153FED6867DD2A"/>
          </w:pPr>
          <w:r w:rsidRPr="00A979E1">
            <w:t>Time allotted</w:t>
          </w:r>
        </w:p>
      </w:docPartBody>
    </w:docPart>
    <w:docPart>
      <w:docPartPr>
        <w:name w:val="4BB36A70E5AB413CA4CC1BA0F0ED6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ED961-B360-40FA-82D6-65C0AC1AABDC}"/>
      </w:docPartPr>
      <w:docPartBody>
        <w:p w:rsidR="00000000" w:rsidRDefault="00B27D18">
          <w:pPr>
            <w:pStyle w:val="4BB36A70E5AB413CA4CC1BA0F0ED6EE5"/>
          </w:pPr>
          <w:r w:rsidRPr="00A979E1">
            <w:t>Time</w:t>
          </w:r>
        </w:p>
      </w:docPartBody>
    </w:docPart>
    <w:docPart>
      <w:docPartPr>
        <w:name w:val="B9F27A465E254EC6B060D23769AE4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0E94-8D42-4806-A89D-51109215852B}"/>
      </w:docPartPr>
      <w:docPartBody>
        <w:p w:rsidR="00000000" w:rsidRDefault="00B27D18">
          <w:pPr>
            <w:pStyle w:val="B9F27A465E254EC6B060D23769AE461E"/>
          </w:pPr>
          <w:r w:rsidRPr="00A979E1">
            <w:t>Agenda topic</w:t>
          </w:r>
        </w:p>
      </w:docPartBody>
    </w:docPart>
    <w:docPart>
      <w:docPartPr>
        <w:name w:val="3081EA0F697A49859F067E471B07B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47623-F453-4E98-9D42-116AFC2A3B66}"/>
      </w:docPartPr>
      <w:docPartBody>
        <w:p w:rsidR="00000000" w:rsidRDefault="00B27D18">
          <w:pPr>
            <w:pStyle w:val="3081EA0F697A49859F067E471B07BD23"/>
          </w:pPr>
          <w:r w:rsidRPr="00A979E1">
            <w:t>Topic</w:t>
          </w:r>
        </w:p>
      </w:docPartBody>
    </w:docPart>
    <w:docPart>
      <w:docPartPr>
        <w:name w:val="5486BC3022C647B58B965543AEB5E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A29E-EE57-40C8-89A6-71D7FF010B7C}"/>
      </w:docPartPr>
      <w:docPartBody>
        <w:p w:rsidR="00000000" w:rsidRDefault="00B27D18">
          <w:pPr>
            <w:pStyle w:val="5486BC3022C647B58B965543AEB5E910"/>
          </w:pPr>
          <w:r w:rsidRPr="00A979E1">
            <w:t>Presenter</w:t>
          </w:r>
        </w:p>
      </w:docPartBody>
    </w:docPart>
    <w:docPart>
      <w:docPartPr>
        <w:name w:val="0BF394F9F6E84B6AA798DA3593BA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783F1-6618-4A33-96ED-BD1A61856B8F}"/>
      </w:docPartPr>
      <w:docPartBody>
        <w:p w:rsidR="00000000" w:rsidRDefault="00B27D18">
          <w:pPr>
            <w:pStyle w:val="0BF394F9F6E84B6AA798DA3593BA258A"/>
          </w:pPr>
          <w:r w:rsidRPr="00A979E1">
            <w:t>Name</w:t>
          </w:r>
        </w:p>
      </w:docPartBody>
    </w:docPart>
    <w:docPart>
      <w:docPartPr>
        <w:name w:val="B4E383A5695840399EED2C06084C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C847C-0C5B-4581-8FF2-13BE4F5158CC}"/>
      </w:docPartPr>
      <w:docPartBody>
        <w:p w:rsidR="00000000" w:rsidRDefault="00B27D18">
          <w:pPr>
            <w:pStyle w:val="B4E383A5695840399EED2C06084CEE22"/>
          </w:pPr>
          <w:r>
            <w:t>Discussion</w:t>
          </w:r>
        </w:p>
      </w:docPartBody>
    </w:docPart>
    <w:docPart>
      <w:docPartPr>
        <w:name w:val="6A4C1031F7324F5D8FEA96C31EC1E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6EF6-B36A-426B-8703-C7134F5F2A5A}"/>
      </w:docPartPr>
      <w:docPartBody>
        <w:p w:rsidR="00000000" w:rsidRDefault="00B27D18">
          <w:pPr>
            <w:pStyle w:val="6A4C1031F7324F5D8FEA96C31EC1E4F6"/>
          </w:pPr>
          <w:r>
            <w:t>Conversation</w:t>
          </w:r>
        </w:p>
      </w:docPartBody>
    </w:docPart>
    <w:docPart>
      <w:docPartPr>
        <w:name w:val="67D6C4B89B994068B2397F1AA58B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56AA6-FA71-44BD-8DB3-2CCC01A6EC25}"/>
      </w:docPartPr>
      <w:docPartBody>
        <w:p w:rsidR="00000000" w:rsidRDefault="00B27D18">
          <w:pPr>
            <w:pStyle w:val="67D6C4B89B994068B2397F1AA58BA03A"/>
          </w:pPr>
          <w:r>
            <w:t>Conclusion</w:t>
          </w:r>
        </w:p>
      </w:docPartBody>
    </w:docPart>
    <w:docPart>
      <w:docPartPr>
        <w:name w:val="5951B6DD66054A9C8B039FF74BA67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6F50D-BB72-4391-B09A-164B07C65E48}"/>
      </w:docPartPr>
      <w:docPartBody>
        <w:p w:rsidR="00000000" w:rsidRDefault="00B27D18">
          <w:pPr>
            <w:pStyle w:val="5951B6DD66054A9C8B039FF74BA67BCF"/>
          </w:pPr>
          <w:r>
            <w:t>Closing</w:t>
          </w:r>
        </w:p>
      </w:docPartBody>
    </w:docPart>
    <w:docPart>
      <w:docPartPr>
        <w:name w:val="20B956C81DC9454BB380A33BBBB9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14146-03C3-4C0C-9B05-43D0CC90ECA3}"/>
      </w:docPartPr>
      <w:docPartBody>
        <w:p w:rsidR="00000000" w:rsidRDefault="00B27D18">
          <w:pPr>
            <w:pStyle w:val="20B956C81DC9454BB380A33BBBB9141E"/>
          </w:pPr>
          <w:r w:rsidRPr="00E52810">
            <w:t>Action items</w:t>
          </w:r>
        </w:p>
      </w:docPartBody>
    </w:docPart>
    <w:docPart>
      <w:docPartPr>
        <w:name w:val="77604D0D89504B218EEC052EFD131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6ABCC-B0A1-4F6A-8CC9-CA842E47D361}"/>
      </w:docPartPr>
      <w:docPartBody>
        <w:p w:rsidR="00000000" w:rsidRDefault="00B27D18">
          <w:pPr>
            <w:pStyle w:val="77604D0D89504B218EEC052EFD131C97"/>
          </w:pPr>
          <w:r w:rsidRPr="00E52810">
            <w:t>Person responsible</w:t>
          </w:r>
        </w:p>
      </w:docPartBody>
    </w:docPart>
    <w:docPart>
      <w:docPartPr>
        <w:name w:val="FCBDF8E2CFF240AD9CC620E3F58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00D21-A318-4635-B696-B45673403B89}"/>
      </w:docPartPr>
      <w:docPartBody>
        <w:p w:rsidR="00000000" w:rsidRDefault="00B27D18">
          <w:pPr>
            <w:pStyle w:val="FCBDF8E2CFF240AD9CC620E3F58D78B0"/>
          </w:pPr>
          <w:r w:rsidRPr="00E52810">
            <w:t>Deadline</w:t>
          </w:r>
        </w:p>
      </w:docPartBody>
    </w:docPart>
    <w:docPart>
      <w:docPartPr>
        <w:name w:val="420F5F38CF5A4981BA558853FFDA6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931C6-E71E-4B67-8D3B-D7AE4C368967}"/>
      </w:docPartPr>
      <w:docPartBody>
        <w:p w:rsidR="00000000" w:rsidRDefault="00B27D18">
          <w:pPr>
            <w:pStyle w:val="420F5F38CF5A4981BA558853FFDA6C9A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2116E52395A34D8DBDEFAE078481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81D9-7C34-45EC-82F7-89BDE41D07E3}"/>
      </w:docPartPr>
      <w:docPartBody>
        <w:p w:rsidR="00000000" w:rsidRDefault="00B27D18">
          <w:pPr>
            <w:pStyle w:val="2116E52395A34D8DBDEFAE0784810611"/>
          </w:pPr>
          <w:r w:rsidRPr="00E52810">
            <w:t>Presenter Name</w:t>
          </w:r>
        </w:p>
      </w:docPartBody>
    </w:docPart>
    <w:docPart>
      <w:docPartPr>
        <w:name w:val="2AEAEFB18009470892D7FBE73B5C2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82B89-814C-4212-88F6-FA5E1659E291}"/>
      </w:docPartPr>
      <w:docPartBody>
        <w:p w:rsidR="00000000" w:rsidRDefault="00B27D18">
          <w:pPr>
            <w:pStyle w:val="2AEAEFB18009470892D7FBE73B5C27A3"/>
          </w:pPr>
          <w:r w:rsidRPr="00E52810">
            <w:t>Date | time</w:t>
          </w:r>
        </w:p>
      </w:docPartBody>
    </w:docPart>
    <w:docPart>
      <w:docPartPr>
        <w:name w:val="3E0981DE15F54ECD8637EDB8EEF8E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D815-F6C2-4410-85AB-8F37883E5251}"/>
      </w:docPartPr>
      <w:docPartBody>
        <w:p w:rsidR="00000000" w:rsidRDefault="00B27D18">
          <w:pPr>
            <w:pStyle w:val="3E0981DE15F54ECD8637EDB8EEF8EE27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DD4E29039AD14858B99074F1A2F5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A1D0A-B231-4D5B-8158-C0CAD54450D8}"/>
      </w:docPartPr>
      <w:docPartBody>
        <w:p w:rsidR="00000000" w:rsidRDefault="00B27D18">
          <w:pPr>
            <w:pStyle w:val="DD4E29039AD14858B99074F1A2F5B807"/>
          </w:pPr>
          <w:r w:rsidRPr="00E52810">
            <w:t>Presenter Name</w:t>
          </w:r>
        </w:p>
      </w:docPartBody>
    </w:docPart>
    <w:docPart>
      <w:docPartPr>
        <w:name w:val="49C25F097E0B43DA93514B44A03C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3A581-BED7-447B-AE5F-6B29613E3C52}"/>
      </w:docPartPr>
      <w:docPartBody>
        <w:p w:rsidR="00000000" w:rsidRDefault="00B27D18">
          <w:pPr>
            <w:pStyle w:val="49C25F097E0B43DA93514B44A03CDEAF"/>
          </w:pPr>
          <w:r w:rsidRPr="00E52810">
            <w:t xml:space="preserve">Date | </w:t>
          </w:r>
          <w:r w:rsidRPr="00E52810">
            <w:t>time</w:t>
          </w:r>
        </w:p>
      </w:docPartBody>
    </w:docPart>
    <w:docPart>
      <w:docPartPr>
        <w:name w:val="6A4A7EAC2BDF428FB23728871DC3F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6044-A994-44C8-A257-C92CDEAC6984}"/>
      </w:docPartPr>
      <w:docPartBody>
        <w:p w:rsidR="00000000" w:rsidRDefault="00B27D18">
          <w:pPr>
            <w:pStyle w:val="6A4A7EAC2BDF428FB23728871DC3F6A4"/>
          </w:pPr>
          <w:r>
            <w:t>Observers</w:t>
          </w:r>
        </w:p>
      </w:docPartBody>
    </w:docPart>
    <w:docPart>
      <w:docPartPr>
        <w:name w:val="2FD617E761C348258C66387B12B9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41ABA-B9F0-4C95-9281-78E7A58CA51D}"/>
      </w:docPartPr>
      <w:docPartBody>
        <w:p w:rsidR="00000000" w:rsidRDefault="00B27D18">
          <w:pPr>
            <w:pStyle w:val="2FD617E761C348258C66387B12B93CE6"/>
          </w:pPr>
          <w:r>
            <w:t>Resource persons</w:t>
          </w:r>
        </w:p>
      </w:docPartBody>
    </w:docPart>
    <w:docPart>
      <w:docPartPr>
        <w:name w:val="2C01858829CB4C65AACBB9FB80287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F2BC7-7AFC-419C-9758-CE70A6C11286}"/>
      </w:docPartPr>
      <w:docPartBody>
        <w:p w:rsidR="00000000" w:rsidRDefault="00B27D18">
          <w:pPr>
            <w:pStyle w:val="2C01858829CB4C65AACBB9FB8028702C"/>
          </w:pPr>
          <w:r>
            <w:t>Names</w:t>
          </w:r>
        </w:p>
      </w:docPartBody>
    </w:docPart>
    <w:docPart>
      <w:docPartPr>
        <w:name w:val="42BFED7AEC3048EBA4FBB47AA103A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B423E-0DFB-4DB4-8678-DB5ECE8B33FC}"/>
      </w:docPartPr>
      <w:docPartBody>
        <w:p w:rsidR="00000000" w:rsidRDefault="00B27D18">
          <w:pPr>
            <w:pStyle w:val="42BFED7AEC3048EBA4FBB47AA103A5A9"/>
          </w:pPr>
          <w:r>
            <w:t>Special notes</w:t>
          </w:r>
        </w:p>
      </w:docPartBody>
    </w:docPart>
    <w:docPart>
      <w:docPartPr>
        <w:name w:val="860B97A2AFE94470B4B276E08981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11588-E382-4DD8-BBC7-FB44283DD21C}"/>
      </w:docPartPr>
      <w:docPartBody>
        <w:p w:rsidR="00000000" w:rsidRDefault="00B27D18">
          <w:pPr>
            <w:pStyle w:val="860B97A2AFE94470B4B276E089813DE9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18"/>
    <w:rsid w:val="00B2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464D8DE6D47249C8183508E032508">
    <w:name w:val="B3F464D8DE6D47249C8183508E032508"/>
  </w:style>
  <w:style w:type="paragraph" w:customStyle="1" w:styleId="C8DEA8D8101245E886AC31CA740C52FF">
    <w:name w:val="C8DEA8D8101245E886AC31CA740C52FF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C0504D" w:themeColor="accent2"/>
    </w:rPr>
  </w:style>
  <w:style w:type="paragraph" w:customStyle="1" w:styleId="6CC9BCF31E4648E996829DAACA3131D9">
    <w:name w:val="6CC9BCF31E4648E996829DAACA3131D9"/>
  </w:style>
  <w:style w:type="paragraph" w:customStyle="1" w:styleId="F4FB3562FCA64FFCBB0AD6C19AB0E0F2">
    <w:name w:val="F4FB3562FCA64FFCBB0AD6C19AB0E0F2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4FEA62E89B454C778E6D4EF1B119E54A">
    <w:name w:val="4FEA62E89B454C778E6D4EF1B119E54A"/>
  </w:style>
  <w:style w:type="paragraph" w:customStyle="1" w:styleId="2764A807816649A5A49D7F1A25515596">
    <w:name w:val="2764A807816649A5A49D7F1A25515596"/>
  </w:style>
  <w:style w:type="paragraph" w:customStyle="1" w:styleId="49E57BBA7EF1476EA7A1703B5D6CB205">
    <w:name w:val="49E57BBA7EF1476EA7A1703B5D6CB205"/>
  </w:style>
  <w:style w:type="paragraph" w:customStyle="1" w:styleId="F57340520ECB4AB49493608F14A5A901">
    <w:name w:val="F57340520ECB4AB49493608F14A5A901"/>
  </w:style>
  <w:style w:type="paragraph" w:customStyle="1" w:styleId="57F0F0EEEAC247B6B83CD4BBA5C018A0">
    <w:name w:val="57F0F0EEEAC247B6B83CD4BBA5C018A0"/>
  </w:style>
  <w:style w:type="paragraph" w:customStyle="1" w:styleId="A380FE27B47B48A496C283623A6F7C35">
    <w:name w:val="A380FE27B47B48A496C283623A6F7C35"/>
  </w:style>
  <w:style w:type="paragraph" w:customStyle="1" w:styleId="56F89A963D354F3B8A8EF5B3CC3D98FF">
    <w:name w:val="56F89A963D354F3B8A8EF5B3CC3D98FF"/>
  </w:style>
  <w:style w:type="paragraph" w:customStyle="1" w:styleId="717E28CD81114F20BF7A85C25F4B2C20">
    <w:name w:val="717E28CD81114F20BF7A85C25F4B2C20"/>
  </w:style>
  <w:style w:type="paragraph" w:customStyle="1" w:styleId="0FBD07155D8C4CF88C334001A3EAB2D6">
    <w:name w:val="0FBD07155D8C4CF88C334001A3EAB2D6"/>
  </w:style>
  <w:style w:type="paragraph" w:customStyle="1" w:styleId="D3F61D6988914524851D5460700334F7">
    <w:name w:val="D3F61D6988914524851D5460700334F7"/>
  </w:style>
  <w:style w:type="paragraph" w:customStyle="1" w:styleId="7BA9696A2E0E40C0BA127E8C527D7C6F">
    <w:name w:val="7BA9696A2E0E40C0BA127E8C527D7C6F"/>
  </w:style>
  <w:style w:type="paragraph" w:customStyle="1" w:styleId="C3DA9BB9BA7540E1A95D8FEA00AC2FB1">
    <w:name w:val="C3DA9BB9BA7540E1A95D8FEA00AC2FB1"/>
  </w:style>
  <w:style w:type="paragraph" w:customStyle="1" w:styleId="257871A43615415B94696820ACC5D8CD">
    <w:name w:val="257871A43615415B94696820ACC5D8CD"/>
  </w:style>
  <w:style w:type="paragraph" w:customStyle="1" w:styleId="A46CA112E205454FAE50C9375971A5DC">
    <w:name w:val="A46CA112E205454FAE50C9375971A5DC"/>
  </w:style>
  <w:style w:type="paragraph" w:customStyle="1" w:styleId="4740B5A3C850429AA6507287E832FF61">
    <w:name w:val="4740B5A3C850429AA6507287E832FF61"/>
  </w:style>
  <w:style w:type="paragraph" w:customStyle="1" w:styleId="FA1923EBFE60422D93F1CB71DC769A8E">
    <w:name w:val="FA1923EBFE60422D93F1CB71DC769A8E"/>
  </w:style>
  <w:style w:type="paragraph" w:customStyle="1" w:styleId="86D96A7BC712492CA8EC67C40A6B1342">
    <w:name w:val="86D96A7BC712492CA8EC67C40A6B1342"/>
  </w:style>
  <w:style w:type="paragraph" w:customStyle="1" w:styleId="C718F2C5AB414FA989A5CD155723B9FD">
    <w:name w:val="C718F2C5AB414FA989A5CD155723B9FD"/>
  </w:style>
  <w:style w:type="paragraph" w:customStyle="1" w:styleId="C04BA38A50AF491F93BD5EA0157B0455">
    <w:name w:val="C04BA38A50AF491F93BD5EA0157B0455"/>
  </w:style>
  <w:style w:type="paragraph" w:customStyle="1" w:styleId="11C62A14F89E4C0F87A68EFC1978325E">
    <w:name w:val="11C62A14F89E4C0F87A68EFC1978325E"/>
  </w:style>
  <w:style w:type="paragraph" w:customStyle="1" w:styleId="0F096E81A5474CCD994F735DA5D2CF76">
    <w:name w:val="0F096E81A5474CCD994F735DA5D2CF76"/>
  </w:style>
  <w:style w:type="paragraph" w:customStyle="1" w:styleId="23FCEAEEEE534621A7D00433404F2E2F">
    <w:name w:val="23FCEAEEEE534621A7D00433404F2E2F"/>
  </w:style>
  <w:style w:type="paragraph" w:customStyle="1" w:styleId="46274DA7FAF54396A6E5C4E04FA39429">
    <w:name w:val="46274DA7FAF54396A6E5C4E04FA39429"/>
  </w:style>
  <w:style w:type="paragraph" w:customStyle="1" w:styleId="418BE48331C14D78A28A2308F334F5E3">
    <w:name w:val="418BE48331C14D78A28A2308F334F5E3"/>
  </w:style>
  <w:style w:type="paragraph" w:customStyle="1" w:styleId="5F793A9D1D1146A48EA0D56CD54550E0">
    <w:name w:val="5F793A9D1D1146A48EA0D56CD54550E0"/>
  </w:style>
  <w:style w:type="paragraph" w:customStyle="1" w:styleId="05A31719A4ED47BDA2534698043689CD">
    <w:name w:val="05A31719A4ED47BDA2534698043689CD"/>
  </w:style>
  <w:style w:type="paragraph" w:customStyle="1" w:styleId="16EA6CAEB70C4F72A3E3CBDB51E9EC9A">
    <w:name w:val="16EA6CAEB70C4F72A3E3CBDB51E9EC9A"/>
  </w:style>
  <w:style w:type="paragraph" w:customStyle="1" w:styleId="88E845766C484947B56DAFB6B3A4C310">
    <w:name w:val="88E845766C484947B56DAFB6B3A4C310"/>
  </w:style>
  <w:style w:type="paragraph" w:customStyle="1" w:styleId="99A0D3B36A5B4E8B9D8C96B1BAA9611C">
    <w:name w:val="99A0D3B36A5B4E8B9D8C96B1BAA9611C"/>
  </w:style>
  <w:style w:type="paragraph" w:customStyle="1" w:styleId="F9D290D77C424D94827932DCAC8F4C88">
    <w:name w:val="F9D290D77C424D94827932DCAC8F4C88"/>
  </w:style>
  <w:style w:type="paragraph" w:customStyle="1" w:styleId="621D9DB6F4654EE8BB8924D915BEFC60">
    <w:name w:val="621D9DB6F4654EE8BB8924D915BEFC60"/>
  </w:style>
  <w:style w:type="paragraph" w:customStyle="1" w:styleId="C0FAD6B32A2542488F40C28D6ED0992A">
    <w:name w:val="C0FAD6B32A2542488F40C28D6ED0992A"/>
  </w:style>
  <w:style w:type="paragraph" w:customStyle="1" w:styleId="F0E58251A52F481589D8637FD6EE036B">
    <w:name w:val="F0E58251A52F481589D8637FD6EE036B"/>
  </w:style>
  <w:style w:type="paragraph" w:customStyle="1" w:styleId="2215F0C46EC144F59A41789A8C7129A6">
    <w:name w:val="2215F0C46EC144F59A41789A8C7129A6"/>
  </w:style>
  <w:style w:type="paragraph" w:customStyle="1" w:styleId="A125FCDD2A434B9C85FB9217C2BFF506">
    <w:name w:val="A125FCDD2A434B9C85FB9217C2BFF506"/>
  </w:style>
  <w:style w:type="paragraph" w:customStyle="1" w:styleId="677D9BC34E8A40E7885BA36F5D51F0DE">
    <w:name w:val="677D9BC34E8A40E7885BA36F5D51F0DE"/>
  </w:style>
  <w:style w:type="paragraph" w:customStyle="1" w:styleId="D887D40A593245E39A8EB310871FE1DF">
    <w:name w:val="D887D40A593245E39A8EB310871FE1DF"/>
  </w:style>
  <w:style w:type="paragraph" w:customStyle="1" w:styleId="B8FE6C0C89D940F9BBAE8779D515F340">
    <w:name w:val="B8FE6C0C89D940F9BBAE8779D515F340"/>
  </w:style>
  <w:style w:type="paragraph" w:customStyle="1" w:styleId="5C8A4EB26124433088DFAC567B7EB157">
    <w:name w:val="5C8A4EB26124433088DFAC567B7EB157"/>
  </w:style>
  <w:style w:type="paragraph" w:customStyle="1" w:styleId="39B4E46D5FAD475680E74989D47EEBB5">
    <w:name w:val="39B4E46D5FAD475680E74989D47EEBB5"/>
  </w:style>
  <w:style w:type="paragraph" w:customStyle="1" w:styleId="5AA7E14E00E440DEB1786E958223DD41">
    <w:name w:val="5AA7E14E00E440DEB1786E958223DD41"/>
  </w:style>
  <w:style w:type="paragraph" w:customStyle="1" w:styleId="8EDB670487F147B89AB16EFC29D8524F">
    <w:name w:val="8EDB670487F147B89AB16EFC29D8524F"/>
  </w:style>
  <w:style w:type="paragraph" w:customStyle="1" w:styleId="4C376D918462442D93BAA544531EF8B7">
    <w:name w:val="4C376D918462442D93BAA544531EF8B7"/>
  </w:style>
  <w:style w:type="paragraph" w:customStyle="1" w:styleId="F79831C9D56548EA918E532BDB44D9D2">
    <w:name w:val="F79831C9D56548EA918E532BDB44D9D2"/>
  </w:style>
  <w:style w:type="paragraph" w:customStyle="1" w:styleId="BCF4D06B2EC2409BAFC743431F40C1D9">
    <w:name w:val="BCF4D06B2EC2409BAFC743431F40C1D9"/>
  </w:style>
  <w:style w:type="paragraph" w:customStyle="1" w:styleId="209287B610764BBA896A5BA3E67C5DE3">
    <w:name w:val="209287B610764BBA896A5BA3E67C5DE3"/>
  </w:style>
  <w:style w:type="paragraph" w:customStyle="1" w:styleId="03A771109EA0426B8DDF8CE04B660C9A">
    <w:name w:val="03A771109EA0426B8DDF8CE04B660C9A"/>
  </w:style>
  <w:style w:type="paragraph" w:customStyle="1" w:styleId="9134EB752EC04ED4AE64230284447B69">
    <w:name w:val="9134EB752EC04ED4AE64230284447B69"/>
  </w:style>
  <w:style w:type="paragraph" w:customStyle="1" w:styleId="1B04E517A6D340DAB8C3F6E0F50729B0">
    <w:name w:val="1B04E517A6D340DAB8C3F6E0F50729B0"/>
  </w:style>
  <w:style w:type="paragraph" w:customStyle="1" w:styleId="3DABC186F2534C0FA2FC9753D85369FC">
    <w:name w:val="3DABC186F2534C0FA2FC9753D85369FC"/>
  </w:style>
  <w:style w:type="paragraph" w:customStyle="1" w:styleId="53082A401EC5463A9554C68098A28127">
    <w:name w:val="53082A401EC5463A9554C68098A28127"/>
  </w:style>
  <w:style w:type="paragraph" w:customStyle="1" w:styleId="333907E4E1284BBF9D91602D9BFF8D80">
    <w:name w:val="333907E4E1284BBF9D91602D9BFF8D80"/>
  </w:style>
  <w:style w:type="paragraph" w:customStyle="1" w:styleId="E2BF96986FCB467FBC848A384B57BAE1">
    <w:name w:val="E2BF96986FCB467FBC848A384B57BAE1"/>
  </w:style>
  <w:style w:type="paragraph" w:customStyle="1" w:styleId="52CFF8D66DDA4BE8B98D7C578D4F4998">
    <w:name w:val="52CFF8D66DDA4BE8B98D7C578D4F4998"/>
  </w:style>
  <w:style w:type="paragraph" w:customStyle="1" w:styleId="A7EF3C38B6D0422381F17EC9CBBA1C58">
    <w:name w:val="A7EF3C38B6D0422381F17EC9CBBA1C58"/>
  </w:style>
  <w:style w:type="paragraph" w:customStyle="1" w:styleId="E4633212427840F8B5B1B1B027FCCF09">
    <w:name w:val="E4633212427840F8B5B1B1B027FCCF09"/>
  </w:style>
  <w:style w:type="paragraph" w:customStyle="1" w:styleId="C5FA2EF95268401093A1FB2E18EBEA33">
    <w:name w:val="C5FA2EF95268401093A1FB2E18EBEA33"/>
  </w:style>
  <w:style w:type="paragraph" w:customStyle="1" w:styleId="6FCF70FEB7234AD89F00EAAF4F8C6ECD">
    <w:name w:val="6FCF70FEB7234AD89F00EAAF4F8C6ECD"/>
  </w:style>
  <w:style w:type="paragraph" w:customStyle="1" w:styleId="C1FCB04593F94B66A2D730CABD1CF0D1">
    <w:name w:val="C1FCB04593F94B66A2D730CABD1CF0D1"/>
  </w:style>
  <w:style w:type="paragraph" w:customStyle="1" w:styleId="6023C010B7B54E9088E9F860C53260C9">
    <w:name w:val="6023C010B7B54E9088E9F860C53260C9"/>
  </w:style>
  <w:style w:type="paragraph" w:customStyle="1" w:styleId="36B713B9D22D44F3B6AA97624F2EA13C">
    <w:name w:val="36B713B9D22D44F3B6AA97624F2EA13C"/>
  </w:style>
  <w:style w:type="paragraph" w:customStyle="1" w:styleId="E1E6B5C9A4D14883A88E32B585E3FC85">
    <w:name w:val="E1E6B5C9A4D14883A88E32B585E3FC85"/>
  </w:style>
  <w:style w:type="paragraph" w:customStyle="1" w:styleId="A8582B9DCF2D440FA6447B4FF31F5C5B">
    <w:name w:val="A8582B9DCF2D440FA6447B4FF31F5C5B"/>
  </w:style>
  <w:style w:type="paragraph" w:customStyle="1" w:styleId="CF665DC90110465CA0427088F7E2629A">
    <w:name w:val="CF665DC90110465CA0427088F7E2629A"/>
  </w:style>
  <w:style w:type="paragraph" w:customStyle="1" w:styleId="79511203D6B248769B22A4893DDCB01E">
    <w:name w:val="79511203D6B248769B22A4893DDCB01E"/>
  </w:style>
  <w:style w:type="paragraph" w:customStyle="1" w:styleId="140E3871C4D54936B403080B06B277CE">
    <w:name w:val="140E3871C4D54936B403080B06B277CE"/>
  </w:style>
  <w:style w:type="paragraph" w:customStyle="1" w:styleId="21B31F48FFD1438FBDEB7E4E1018E09C">
    <w:name w:val="21B31F48FFD1438FBDEB7E4E1018E09C"/>
  </w:style>
  <w:style w:type="paragraph" w:customStyle="1" w:styleId="60CD51DB6A344F66BEFECC8A5EA28E74">
    <w:name w:val="60CD51DB6A344F66BEFECC8A5EA28E74"/>
  </w:style>
  <w:style w:type="paragraph" w:customStyle="1" w:styleId="716A4E6ED73F4AABA21CA07E73CDA979">
    <w:name w:val="716A4E6ED73F4AABA21CA07E73CDA979"/>
  </w:style>
  <w:style w:type="paragraph" w:customStyle="1" w:styleId="63170135C51A48B4AB375E0F5EB522D4">
    <w:name w:val="63170135C51A48B4AB375E0F5EB522D4"/>
  </w:style>
  <w:style w:type="paragraph" w:customStyle="1" w:styleId="BEFBCE56F5E54F6FB34247817E561E68">
    <w:name w:val="BEFBCE56F5E54F6FB34247817E561E68"/>
  </w:style>
  <w:style w:type="paragraph" w:customStyle="1" w:styleId="282148D055FE4AB68A153FED6867DD2A">
    <w:name w:val="282148D055FE4AB68A153FED6867DD2A"/>
  </w:style>
  <w:style w:type="paragraph" w:customStyle="1" w:styleId="4BB36A70E5AB413CA4CC1BA0F0ED6EE5">
    <w:name w:val="4BB36A70E5AB413CA4CC1BA0F0ED6EE5"/>
  </w:style>
  <w:style w:type="paragraph" w:customStyle="1" w:styleId="B9F27A465E254EC6B060D23769AE461E">
    <w:name w:val="B9F27A465E254EC6B060D23769AE461E"/>
  </w:style>
  <w:style w:type="paragraph" w:customStyle="1" w:styleId="3081EA0F697A49859F067E471B07BD23">
    <w:name w:val="3081EA0F697A49859F067E471B07BD23"/>
  </w:style>
  <w:style w:type="paragraph" w:customStyle="1" w:styleId="5486BC3022C647B58B965543AEB5E910">
    <w:name w:val="5486BC3022C647B58B965543AEB5E910"/>
  </w:style>
  <w:style w:type="paragraph" w:customStyle="1" w:styleId="0BF394F9F6E84B6AA798DA3593BA258A">
    <w:name w:val="0BF394F9F6E84B6AA798DA3593BA258A"/>
  </w:style>
  <w:style w:type="paragraph" w:customStyle="1" w:styleId="B4E383A5695840399EED2C06084CEE22">
    <w:name w:val="B4E383A5695840399EED2C06084CEE22"/>
  </w:style>
  <w:style w:type="paragraph" w:customStyle="1" w:styleId="6A4C1031F7324F5D8FEA96C31EC1E4F6">
    <w:name w:val="6A4C1031F7324F5D8FEA96C31EC1E4F6"/>
  </w:style>
  <w:style w:type="paragraph" w:customStyle="1" w:styleId="67D6C4B89B994068B2397F1AA58BA03A">
    <w:name w:val="67D6C4B89B994068B2397F1AA58BA03A"/>
  </w:style>
  <w:style w:type="paragraph" w:customStyle="1" w:styleId="5951B6DD66054A9C8B039FF74BA67BCF">
    <w:name w:val="5951B6DD66054A9C8B039FF74BA67BCF"/>
  </w:style>
  <w:style w:type="paragraph" w:customStyle="1" w:styleId="20B956C81DC9454BB380A33BBBB9141E">
    <w:name w:val="20B956C81DC9454BB380A33BBBB9141E"/>
  </w:style>
  <w:style w:type="paragraph" w:customStyle="1" w:styleId="77604D0D89504B218EEC052EFD131C97">
    <w:name w:val="77604D0D89504B218EEC052EFD131C97"/>
  </w:style>
  <w:style w:type="paragraph" w:customStyle="1" w:styleId="FCBDF8E2CFF240AD9CC620E3F58D78B0">
    <w:name w:val="FCBDF8E2CFF240AD9CC620E3F58D78B0"/>
  </w:style>
  <w:style w:type="paragraph" w:customStyle="1" w:styleId="420F5F38CF5A4981BA558853FFDA6C9A">
    <w:name w:val="420F5F38CF5A4981BA558853FFDA6C9A"/>
  </w:style>
  <w:style w:type="paragraph" w:customStyle="1" w:styleId="2116E52395A34D8DBDEFAE0784810611">
    <w:name w:val="2116E52395A34D8DBDEFAE0784810611"/>
  </w:style>
  <w:style w:type="paragraph" w:customStyle="1" w:styleId="2AEAEFB18009470892D7FBE73B5C27A3">
    <w:name w:val="2AEAEFB18009470892D7FBE73B5C27A3"/>
  </w:style>
  <w:style w:type="paragraph" w:customStyle="1" w:styleId="3E0981DE15F54ECD8637EDB8EEF8EE27">
    <w:name w:val="3E0981DE15F54ECD8637EDB8EEF8EE27"/>
  </w:style>
  <w:style w:type="paragraph" w:customStyle="1" w:styleId="DD4E29039AD14858B99074F1A2F5B807">
    <w:name w:val="DD4E29039AD14858B99074F1A2F5B807"/>
  </w:style>
  <w:style w:type="paragraph" w:customStyle="1" w:styleId="49C25F097E0B43DA93514B44A03CDEAF">
    <w:name w:val="49C25F097E0B43DA93514B44A03CDEAF"/>
  </w:style>
  <w:style w:type="paragraph" w:customStyle="1" w:styleId="6A4A7EAC2BDF428FB23728871DC3F6A4">
    <w:name w:val="6A4A7EAC2BDF428FB23728871DC3F6A4"/>
  </w:style>
  <w:style w:type="paragraph" w:customStyle="1" w:styleId="2FD617E761C348258C66387B12B93CE6">
    <w:name w:val="2FD617E761C348258C66387B12B93CE6"/>
  </w:style>
  <w:style w:type="paragraph" w:customStyle="1" w:styleId="2C01858829CB4C65AACBB9FB8028702C">
    <w:name w:val="2C01858829CB4C65AACBB9FB8028702C"/>
  </w:style>
  <w:style w:type="paragraph" w:customStyle="1" w:styleId="42BFED7AEC3048EBA4FBB47AA103A5A9">
    <w:name w:val="42BFED7AEC3048EBA4FBB47AA103A5A9"/>
  </w:style>
  <w:style w:type="paragraph" w:customStyle="1" w:styleId="860B97A2AFE94470B4B276E089813DE9">
    <w:name w:val="860B97A2AFE94470B4B276E089813D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464D8DE6D47249C8183508E032508">
    <w:name w:val="B3F464D8DE6D47249C8183508E032508"/>
  </w:style>
  <w:style w:type="paragraph" w:customStyle="1" w:styleId="C8DEA8D8101245E886AC31CA740C52FF">
    <w:name w:val="C8DEA8D8101245E886AC31CA740C52FF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C0504D" w:themeColor="accent2"/>
    </w:rPr>
  </w:style>
  <w:style w:type="paragraph" w:customStyle="1" w:styleId="6CC9BCF31E4648E996829DAACA3131D9">
    <w:name w:val="6CC9BCF31E4648E996829DAACA3131D9"/>
  </w:style>
  <w:style w:type="paragraph" w:customStyle="1" w:styleId="F4FB3562FCA64FFCBB0AD6C19AB0E0F2">
    <w:name w:val="F4FB3562FCA64FFCBB0AD6C19AB0E0F2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4FEA62E89B454C778E6D4EF1B119E54A">
    <w:name w:val="4FEA62E89B454C778E6D4EF1B119E54A"/>
  </w:style>
  <w:style w:type="paragraph" w:customStyle="1" w:styleId="2764A807816649A5A49D7F1A25515596">
    <w:name w:val="2764A807816649A5A49D7F1A25515596"/>
  </w:style>
  <w:style w:type="paragraph" w:customStyle="1" w:styleId="49E57BBA7EF1476EA7A1703B5D6CB205">
    <w:name w:val="49E57BBA7EF1476EA7A1703B5D6CB205"/>
  </w:style>
  <w:style w:type="paragraph" w:customStyle="1" w:styleId="F57340520ECB4AB49493608F14A5A901">
    <w:name w:val="F57340520ECB4AB49493608F14A5A901"/>
  </w:style>
  <w:style w:type="paragraph" w:customStyle="1" w:styleId="57F0F0EEEAC247B6B83CD4BBA5C018A0">
    <w:name w:val="57F0F0EEEAC247B6B83CD4BBA5C018A0"/>
  </w:style>
  <w:style w:type="paragraph" w:customStyle="1" w:styleId="A380FE27B47B48A496C283623A6F7C35">
    <w:name w:val="A380FE27B47B48A496C283623A6F7C35"/>
  </w:style>
  <w:style w:type="paragraph" w:customStyle="1" w:styleId="56F89A963D354F3B8A8EF5B3CC3D98FF">
    <w:name w:val="56F89A963D354F3B8A8EF5B3CC3D98FF"/>
  </w:style>
  <w:style w:type="paragraph" w:customStyle="1" w:styleId="717E28CD81114F20BF7A85C25F4B2C20">
    <w:name w:val="717E28CD81114F20BF7A85C25F4B2C20"/>
  </w:style>
  <w:style w:type="paragraph" w:customStyle="1" w:styleId="0FBD07155D8C4CF88C334001A3EAB2D6">
    <w:name w:val="0FBD07155D8C4CF88C334001A3EAB2D6"/>
  </w:style>
  <w:style w:type="paragraph" w:customStyle="1" w:styleId="D3F61D6988914524851D5460700334F7">
    <w:name w:val="D3F61D6988914524851D5460700334F7"/>
  </w:style>
  <w:style w:type="paragraph" w:customStyle="1" w:styleId="7BA9696A2E0E40C0BA127E8C527D7C6F">
    <w:name w:val="7BA9696A2E0E40C0BA127E8C527D7C6F"/>
  </w:style>
  <w:style w:type="paragraph" w:customStyle="1" w:styleId="C3DA9BB9BA7540E1A95D8FEA00AC2FB1">
    <w:name w:val="C3DA9BB9BA7540E1A95D8FEA00AC2FB1"/>
  </w:style>
  <w:style w:type="paragraph" w:customStyle="1" w:styleId="257871A43615415B94696820ACC5D8CD">
    <w:name w:val="257871A43615415B94696820ACC5D8CD"/>
  </w:style>
  <w:style w:type="paragraph" w:customStyle="1" w:styleId="A46CA112E205454FAE50C9375971A5DC">
    <w:name w:val="A46CA112E205454FAE50C9375971A5DC"/>
  </w:style>
  <w:style w:type="paragraph" w:customStyle="1" w:styleId="4740B5A3C850429AA6507287E832FF61">
    <w:name w:val="4740B5A3C850429AA6507287E832FF61"/>
  </w:style>
  <w:style w:type="paragraph" w:customStyle="1" w:styleId="FA1923EBFE60422D93F1CB71DC769A8E">
    <w:name w:val="FA1923EBFE60422D93F1CB71DC769A8E"/>
  </w:style>
  <w:style w:type="paragraph" w:customStyle="1" w:styleId="86D96A7BC712492CA8EC67C40A6B1342">
    <w:name w:val="86D96A7BC712492CA8EC67C40A6B1342"/>
  </w:style>
  <w:style w:type="paragraph" w:customStyle="1" w:styleId="C718F2C5AB414FA989A5CD155723B9FD">
    <w:name w:val="C718F2C5AB414FA989A5CD155723B9FD"/>
  </w:style>
  <w:style w:type="paragraph" w:customStyle="1" w:styleId="C04BA38A50AF491F93BD5EA0157B0455">
    <w:name w:val="C04BA38A50AF491F93BD5EA0157B0455"/>
  </w:style>
  <w:style w:type="paragraph" w:customStyle="1" w:styleId="11C62A14F89E4C0F87A68EFC1978325E">
    <w:name w:val="11C62A14F89E4C0F87A68EFC1978325E"/>
  </w:style>
  <w:style w:type="paragraph" w:customStyle="1" w:styleId="0F096E81A5474CCD994F735DA5D2CF76">
    <w:name w:val="0F096E81A5474CCD994F735DA5D2CF76"/>
  </w:style>
  <w:style w:type="paragraph" w:customStyle="1" w:styleId="23FCEAEEEE534621A7D00433404F2E2F">
    <w:name w:val="23FCEAEEEE534621A7D00433404F2E2F"/>
  </w:style>
  <w:style w:type="paragraph" w:customStyle="1" w:styleId="46274DA7FAF54396A6E5C4E04FA39429">
    <w:name w:val="46274DA7FAF54396A6E5C4E04FA39429"/>
  </w:style>
  <w:style w:type="paragraph" w:customStyle="1" w:styleId="418BE48331C14D78A28A2308F334F5E3">
    <w:name w:val="418BE48331C14D78A28A2308F334F5E3"/>
  </w:style>
  <w:style w:type="paragraph" w:customStyle="1" w:styleId="5F793A9D1D1146A48EA0D56CD54550E0">
    <w:name w:val="5F793A9D1D1146A48EA0D56CD54550E0"/>
  </w:style>
  <w:style w:type="paragraph" w:customStyle="1" w:styleId="05A31719A4ED47BDA2534698043689CD">
    <w:name w:val="05A31719A4ED47BDA2534698043689CD"/>
  </w:style>
  <w:style w:type="paragraph" w:customStyle="1" w:styleId="16EA6CAEB70C4F72A3E3CBDB51E9EC9A">
    <w:name w:val="16EA6CAEB70C4F72A3E3CBDB51E9EC9A"/>
  </w:style>
  <w:style w:type="paragraph" w:customStyle="1" w:styleId="88E845766C484947B56DAFB6B3A4C310">
    <w:name w:val="88E845766C484947B56DAFB6B3A4C310"/>
  </w:style>
  <w:style w:type="paragraph" w:customStyle="1" w:styleId="99A0D3B36A5B4E8B9D8C96B1BAA9611C">
    <w:name w:val="99A0D3B36A5B4E8B9D8C96B1BAA9611C"/>
  </w:style>
  <w:style w:type="paragraph" w:customStyle="1" w:styleId="F9D290D77C424D94827932DCAC8F4C88">
    <w:name w:val="F9D290D77C424D94827932DCAC8F4C88"/>
  </w:style>
  <w:style w:type="paragraph" w:customStyle="1" w:styleId="621D9DB6F4654EE8BB8924D915BEFC60">
    <w:name w:val="621D9DB6F4654EE8BB8924D915BEFC60"/>
  </w:style>
  <w:style w:type="paragraph" w:customStyle="1" w:styleId="C0FAD6B32A2542488F40C28D6ED0992A">
    <w:name w:val="C0FAD6B32A2542488F40C28D6ED0992A"/>
  </w:style>
  <w:style w:type="paragraph" w:customStyle="1" w:styleId="F0E58251A52F481589D8637FD6EE036B">
    <w:name w:val="F0E58251A52F481589D8637FD6EE036B"/>
  </w:style>
  <w:style w:type="paragraph" w:customStyle="1" w:styleId="2215F0C46EC144F59A41789A8C7129A6">
    <w:name w:val="2215F0C46EC144F59A41789A8C7129A6"/>
  </w:style>
  <w:style w:type="paragraph" w:customStyle="1" w:styleId="A125FCDD2A434B9C85FB9217C2BFF506">
    <w:name w:val="A125FCDD2A434B9C85FB9217C2BFF506"/>
  </w:style>
  <w:style w:type="paragraph" w:customStyle="1" w:styleId="677D9BC34E8A40E7885BA36F5D51F0DE">
    <w:name w:val="677D9BC34E8A40E7885BA36F5D51F0DE"/>
  </w:style>
  <w:style w:type="paragraph" w:customStyle="1" w:styleId="D887D40A593245E39A8EB310871FE1DF">
    <w:name w:val="D887D40A593245E39A8EB310871FE1DF"/>
  </w:style>
  <w:style w:type="paragraph" w:customStyle="1" w:styleId="B8FE6C0C89D940F9BBAE8779D515F340">
    <w:name w:val="B8FE6C0C89D940F9BBAE8779D515F340"/>
  </w:style>
  <w:style w:type="paragraph" w:customStyle="1" w:styleId="5C8A4EB26124433088DFAC567B7EB157">
    <w:name w:val="5C8A4EB26124433088DFAC567B7EB157"/>
  </w:style>
  <w:style w:type="paragraph" w:customStyle="1" w:styleId="39B4E46D5FAD475680E74989D47EEBB5">
    <w:name w:val="39B4E46D5FAD475680E74989D47EEBB5"/>
  </w:style>
  <w:style w:type="paragraph" w:customStyle="1" w:styleId="5AA7E14E00E440DEB1786E958223DD41">
    <w:name w:val="5AA7E14E00E440DEB1786E958223DD41"/>
  </w:style>
  <w:style w:type="paragraph" w:customStyle="1" w:styleId="8EDB670487F147B89AB16EFC29D8524F">
    <w:name w:val="8EDB670487F147B89AB16EFC29D8524F"/>
  </w:style>
  <w:style w:type="paragraph" w:customStyle="1" w:styleId="4C376D918462442D93BAA544531EF8B7">
    <w:name w:val="4C376D918462442D93BAA544531EF8B7"/>
  </w:style>
  <w:style w:type="paragraph" w:customStyle="1" w:styleId="F79831C9D56548EA918E532BDB44D9D2">
    <w:name w:val="F79831C9D56548EA918E532BDB44D9D2"/>
  </w:style>
  <w:style w:type="paragraph" w:customStyle="1" w:styleId="BCF4D06B2EC2409BAFC743431F40C1D9">
    <w:name w:val="BCF4D06B2EC2409BAFC743431F40C1D9"/>
  </w:style>
  <w:style w:type="paragraph" w:customStyle="1" w:styleId="209287B610764BBA896A5BA3E67C5DE3">
    <w:name w:val="209287B610764BBA896A5BA3E67C5DE3"/>
  </w:style>
  <w:style w:type="paragraph" w:customStyle="1" w:styleId="03A771109EA0426B8DDF8CE04B660C9A">
    <w:name w:val="03A771109EA0426B8DDF8CE04B660C9A"/>
  </w:style>
  <w:style w:type="paragraph" w:customStyle="1" w:styleId="9134EB752EC04ED4AE64230284447B69">
    <w:name w:val="9134EB752EC04ED4AE64230284447B69"/>
  </w:style>
  <w:style w:type="paragraph" w:customStyle="1" w:styleId="1B04E517A6D340DAB8C3F6E0F50729B0">
    <w:name w:val="1B04E517A6D340DAB8C3F6E0F50729B0"/>
  </w:style>
  <w:style w:type="paragraph" w:customStyle="1" w:styleId="3DABC186F2534C0FA2FC9753D85369FC">
    <w:name w:val="3DABC186F2534C0FA2FC9753D85369FC"/>
  </w:style>
  <w:style w:type="paragraph" w:customStyle="1" w:styleId="53082A401EC5463A9554C68098A28127">
    <w:name w:val="53082A401EC5463A9554C68098A28127"/>
  </w:style>
  <w:style w:type="paragraph" w:customStyle="1" w:styleId="333907E4E1284BBF9D91602D9BFF8D80">
    <w:name w:val="333907E4E1284BBF9D91602D9BFF8D80"/>
  </w:style>
  <w:style w:type="paragraph" w:customStyle="1" w:styleId="E2BF96986FCB467FBC848A384B57BAE1">
    <w:name w:val="E2BF96986FCB467FBC848A384B57BAE1"/>
  </w:style>
  <w:style w:type="paragraph" w:customStyle="1" w:styleId="52CFF8D66DDA4BE8B98D7C578D4F4998">
    <w:name w:val="52CFF8D66DDA4BE8B98D7C578D4F4998"/>
  </w:style>
  <w:style w:type="paragraph" w:customStyle="1" w:styleId="A7EF3C38B6D0422381F17EC9CBBA1C58">
    <w:name w:val="A7EF3C38B6D0422381F17EC9CBBA1C58"/>
  </w:style>
  <w:style w:type="paragraph" w:customStyle="1" w:styleId="E4633212427840F8B5B1B1B027FCCF09">
    <w:name w:val="E4633212427840F8B5B1B1B027FCCF09"/>
  </w:style>
  <w:style w:type="paragraph" w:customStyle="1" w:styleId="C5FA2EF95268401093A1FB2E18EBEA33">
    <w:name w:val="C5FA2EF95268401093A1FB2E18EBEA33"/>
  </w:style>
  <w:style w:type="paragraph" w:customStyle="1" w:styleId="6FCF70FEB7234AD89F00EAAF4F8C6ECD">
    <w:name w:val="6FCF70FEB7234AD89F00EAAF4F8C6ECD"/>
  </w:style>
  <w:style w:type="paragraph" w:customStyle="1" w:styleId="C1FCB04593F94B66A2D730CABD1CF0D1">
    <w:name w:val="C1FCB04593F94B66A2D730CABD1CF0D1"/>
  </w:style>
  <w:style w:type="paragraph" w:customStyle="1" w:styleId="6023C010B7B54E9088E9F860C53260C9">
    <w:name w:val="6023C010B7B54E9088E9F860C53260C9"/>
  </w:style>
  <w:style w:type="paragraph" w:customStyle="1" w:styleId="36B713B9D22D44F3B6AA97624F2EA13C">
    <w:name w:val="36B713B9D22D44F3B6AA97624F2EA13C"/>
  </w:style>
  <w:style w:type="paragraph" w:customStyle="1" w:styleId="E1E6B5C9A4D14883A88E32B585E3FC85">
    <w:name w:val="E1E6B5C9A4D14883A88E32B585E3FC85"/>
  </w:style>
  <w:style w:type="paragraph" w:customStyle="1" w:styleId="A8582B9DCF2D440FA6447B4FF31F5C5B">
    <w:name w:val="A8582B9DCF2D440FA6447B4FF31F5C5B"/>
  </w:style>
  <w:style w:type="paragraph" w:customStyle="1" w:styleId="CF665DC90110465CA0427088F7E2629A">
    <w:name w:val="CF665DC90110465CA0427088F7E2629A"/>
  </w:style>
  <w:style w:type="paragraph" w:customStyle="1" w:styleId="79511203D6B248769B22A4893DDCB01E">
    <w:name w:val="79511203D6B248769B22A4893DDCB01E"/>
  </w:style>
  <w:style w:type="paragraph" w:customStyle="1" w:styleId="140E3871C4D54936B403080B06B277CE">
    <w:name w:val="140E3871C4D54936B403080B06B277CE"/>
  </w:style>
  <w:style w:type="paragraph" w:customStyle="1" w:styleId="21B31F48FFD1438FBDEB7E4E1018E09C">
    <w:name w:val="21B31F48FFD1438FBDEB7E4E1018E09C"/>
  </w:style>
  <w:style w:type="paragraph" w:customStyle="1" w:styleId="60CD51DB6A344F66BEFECC8A5EA28E74">
    <w:name w:val="60CD51DB6A344F66BEFECC8A5EA28E74"/>
  </w:style>
  <w:style w:type="paragraph" w:customStyle="1" w:styleId="716A4E6ED73F4AABA21CA07E73CDA979">
    <w:name w:val="716A4E6ED73F4AABA21CA07E73CDA979"/>
  </w:style>
  <w:style w:type="paragraph" w:customStyle="1" w:styleId="63170135C51A48B4AB375E0F5EB522D4">
    <w:name w:val="63170135C51A48B4AB375E0F5EB522D4"/>
  </w:style>
  <w:style w:type="paragraph" w:customStyle="1" w:styleId="BEFBCE56F5E54F6FB34247817E561E68">
    <w:name w:val="BEFBCE56F5E54F6FB34247817E561E68"/>
  </w:style>
  <w:style w:type="paragraph" w:customStyle="1" w:styleId="282148D055FE4AB68A153FED6867DD2A">
    <w:name w:val="282148D055FE4AB68A153FED6867DD2A"/>
  </w:style>
  <w:style w:type="paragraph" w:customStyle="1" w:styleId="4BB36A70E5AB413CA4CC1BA0F0ED6EE5">
    <w:name w:val="4BB36A70E5AB413CA4CC1BA0F0ED6EE5"/>
  </w:style>
  <w:style w:type="paragraph" w:customStyle="1" w:styleId="B9F27A465E254EC6B060D23769AE461E">
    <w:name w:val="B9F27A465E254EC6B060D23769AE461E"/>
  </w:style>
  <w:style w:type="paragraph" w:customStyle="1" w:styleId="3081EA0F697A49859F067E471B07BD23">
    <w:name w:val="3081EA0F697A49859F067E471B07BD23"/>
  </w:style>
  <w:style w:type="paragraph" w:customStyle="1" w:styleId="5486BC3022C647B58B965543AEB5E910">
    <w:name w:val="5486BC3022C647B58B965543AEB5E910"/>
  </w:style>
  <w:style w:type="paragraph" w:customStyle="1" w:styleId="0BF394F9F6E84B6AA798DA3593BA258A">
    <w:name w:val="0BF394F9F6E84B6AA798DA3593BA258A"/>
  </w:style>
  <w:style w:type="paragraph" w:customStyle="1" w:styleId="B4E383A5695840399EED2C06084CEE22">
    <w:name w:val="B4E383A5695840399EED2C06084CEE22"/>
  </w:style>
  <w:style w:type="paragraph" w:customStyle="1" w:styleId="6A4C1031F7324F5D8FEA96C31EC1E4F6">
    <w:name w:val="6A4C1031F7324F5D8FEA96C31EC1E4F6"/>
  </w:style>
  <w:style w:type="paragraph" w:customStyle="1" w:styleId="67D6C4B89B994068B2397F1AA58BA03A">
    <w:name w:val="67D6C4B89B994068B2397F1AA58BA03A"/>
  </w:style>
  <w:style w:type="paragraph" w:customStyle="1" w:styleId="5951B6DD66054A9C8B039FF74BA67BCF">
    <w:name w:val="5951B6DD66054A9C8B039FF74BA67BCF"/>
  </w:style>
  <w:style w:type="paragraph" w:customStyle="1" w:styleId="20B956C81DC9454BB380A33BBBB9141E">
    <w:name w:val="20B956C81DC9454BB380A33BBBB9141E"/>
  </w:style>
  <w:style w:type="paragraph" w:customStyle="1" w:styleId="77604D0D89504B218EEC052EFD131C97">
    <w:name w:val="77604D0D89504B218EEC052EFD131C97"/>
  </w:style>
  <w:style w:type="paragraph" w:customStyle="1" w:styleId="FCBDF8E2CFF240AD9CC620E3F58D78B0">
    <w:name w:val="FCBDF8E2CFF240AD9CC620E3F58D78B0"/>
  </w:style>
  <w:style w:type="paragraph" w:customStyle="1" w:styleId="420F5F38CF5A4981BA558853FFDA6C9A">
    <w:name w:val="420F5F38CF5A4981BA558853FFDA6C9A"/>
  </w:style>
  <w:style w:type="paragraph" w:customStyle="1" w:styleId="2116E52395A34D8DBDEFAE0784810611">
    <w:name w:val="2116E52395A34D8DBDEFAE0784810611"/>
  </w:style>
  <w:style w:type="paragraph" w:customStyle="1" w:styleId="2AEAEFB18009470892D7FBE73B5C27A3">
    <w:name w:val="2AEAEFB18009470892D7FBE73B5C27A3"/>
  </w:style>
  <w:style w:type="paragraph" w:customStyle="1" w:styleId="3E0981DE15F54ECD8637EDB8EEF8EE27">
    <w:name w:val="3E0981DE15F54ECD8637EDB8EEF8EE27"/>
  </w:style>
  <w:style w:type="paragraph" w:customStyle="1" w:styleId="DD4E29039AD14858B99074F1A2F5B807">
    <w:name w:val="DD4E29039AD14858B99074F1A2F5B807"/>
  </w:style>
  <w:style w:type="paragraph" w:customStyle="1" w:styleId="49C25F097E0B43DA93514B44A03CDEAF">
    <w:name w:val="49C25F097E0B43DA93514B44A03CDEAF"/>
  </w:style>
  <w:style w:type="paragraph" w:customStyle="1" w:styleId="6A4A7EAC2BDF428FB23728871DC3F6A4">
    <w:name w:val="6A4A7EAC2BDF428FB23728871DC3F6A4"/>
  </w:style>
  <w:style w:type="paragraph" w:customStyle="1" w:styleId="2FD617E761C348258C66387B12B93CE6">
    <w:name w:val="2FD617E761C348258C66387B12B93CE6"/>
  </w:style>
  <w:style w:type="paragraph" w:customStyle="1" w:styleId="2C01858829CB4C65AACBB9FB8028702C">
    <w:name w:val="2C01858829CB4C65AACBB9FB8028702C"/>
  </w:style>
  <w:style w:type="paragraph" w:customStyle="1" w:styleId="42BFED7AEC3048EBA4FBB47AA103A5A9">
    <w:name w:val="42BFED7AEC3048EBA4FBB47AA103A5A9"/>
  </w:style>
  <w:style w:type="paragraph" w:customStyle="1" w:styleId="860B97A2AFE94470B4B276E089813DE9">
    <w:name w:val="860B97A2AFE94470B4B276E089813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tf03463080_win32.dotx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kukku</dc:creator>
  <cp:lastModifiedBy>kukku</cp:lastModifiedBy>
  <cp:revision>1</cp:revision>
  <dcterms:created xsi:type="dcterms:W3CDTF">2021-08-03T19:34:00Z</dcterms:created>
  <dcterms:modified xsi:type="dcterms:W3CDTF">2021-08-03T19:34:00Z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